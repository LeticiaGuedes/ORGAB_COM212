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1CF" w:rsidRDefault="000D752E" w:rsidP="002231CF">
      <w:pPr>
        <w:pStyle w:val="titulo"/>
        <w:spacing w:before="0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02.jpg" o:spid="_x0000_i1025" type="#_x0000_t75" alt="Biblioteca.jpg" style="width:85.5pt;height:120.75pt;visibility:visible;mso-wrap-style:square">
            <v:imagedata r:id="rId7" o:title="Biblioteca"/>
          </v:shape>
        </w:pict>
      </w:r>
    </w:p>
    <w:p w:rsidR="002231CF" w:rsidRDefault="002231CF" w:rsidP="002231CF">
      <w:pPr>
        <w:pStyle w:val="versao"/>
      </w:pPr>
    </w:p>
    <w:p w:rsidR="002231CF" w:rsidRPr="002231CF" w:rsidRDefault="002231CF" w:rsidP="002231CF">
      <w:pPr>
        <w:pStyle w:val="versao"/>
      </w:pPr>
    </w:p>
    <w:p w:rsidR="006D1B9E" w:rsidRDefault="002231CF" w:rsidP="002231CF">
      <w:pPr>
        <w:pStyle w:val="titulo"/>
        <w:spacing w:before="0"/>
      </w:pPr>
      <w:r>
        <w:rPr>
          <w:sz w:val="44"/>
        </w:rPr>
        <w:t>ORGAB – Organizador de Álbuns e Bibliotecas</w:t>
      </w:r>
      <w:r w:rsidR="006D1B9E">
        <w:rPr>
          <w:sz w:val="48"/>
        </w:rPr>
        <w:t xml:space="preserve"> </w:t>
      </w:r>
      <w:r w:rsidR="006D1B9E">
        <w:rPr>
          <w:sz w:val="48"/>
        </w:rPr>
        <w:br/>
      </w:r>
      <w:r w:rsidR="006D1B9E">
        <w:rPr>
          <w:sz w:val="32"/>
        </w:rPr>
        <w:t xml:space="preserve">Cliente: </w:t>
      </w:r>
      <w:r>
        <w:rPr>
          <w:sz w:val="32"/>
        </w:rPr>
        <w:t xml:space="preserve">Biblioteca Pública </w:t>
      </w:r>
      <w:proofErr w:type="spellStart"/>
      <w:r>
        <w:rPr>
          <w:sz w:val="32"/>
        </w:rPr>
        <w:t>Profª</w:t>
      </w:r>
      <w:proofErr w:type="spellEnd"/>
      <w:r>
        <w:rPr>
          <w:sz w:val="32"/>
        </w:rPr>
        <w:t xml:space="preserve"> Vera Maria Gauss </w:t>
      </w:r>
      <w:r w:rsidR="006D1B9E">
        <w:rPr>
          <w:sz w:val="48"/>
        </w:rPr>
        <w:br/>
      </w:r>
    </w:p>
    <w:p w:rsidR="00D55B11" w:rsidRPr="00B000A5" w:rsidRDefault="00595ECC" w:rsidP="00B000A5">
      <w:pPr>
        <w:pStyle w:val="versao"/>
        <w:rPr>
          <w:rFonts w:cs="Arial"/>
          <w:sz w:val="32"/>
          <w:szCs w:val="32"/>
        </w:rPr>
      </w:pPr>
      <w:r w:rsidRPr="0029639D">
        <w:rPr>
          <w:rFonts w:cs="Arial"/>
          <w:sz w:val="32"/>
          <w:szCs w:val="32"/>
        </w:rPr>
        <w:t>STATUS REPORT</w:t>
      </w:r>
      <w:r w:rsidR="00B97A41">
        <w:rPr>
          <w:rFonts w:cs="Arial"/>
          <w:sz w:val="32"/>
          <w:szCs w:val="32"/>
        </w:rPr>
        <w:t xml:space="preserve"> </w:t>
      </w:r>
      <w:r w:rsidR="00B000A5">
        <w:rPr>
          <w:rFonts w:cs="Arial"/>
          <w:sz w:val="32"/>
          <w:szCs w:val="32"/>
        </w:rPr>
        <w:t>DO PROJETO</w:t>
      </w:r>
      <w:r w:rsidR="00B97A41">
        <w:rPr>
          <w:rFonts w:cs="Arial"/>
          <w:sz w:val="32"/>
          <w:szCs w:val="32"/>
        </w:rPr>
        <w:t>- SR</w:t>
      </w:r>
      <w:r w:rsidR="002231CF">
        <w:rPr>
          <w:rFonts w:cs="Arial"/>
          <w:sz w:val="32"/>
          <w:szCs w:val="32"/>
        </w:rPr>
        <w:t>01</w:t>
      </w:r>
    </w:p>
    <w:p w:rsidR="006D1B9E" w:rsidRDefault="006D1B9E" w:rsidP="006D1B9E">
      <w:pPr>
        <w:pStyle w:val="versao"/>
        <w:rPr>
          <w:sz w:val="24"/>
        </w:rPr>
      </w:pPr>
    </w:p>
    <w:p w:rsidR="006D1B9E" w:rsidRPr="009249DA" w:rsidRDefault="00595ECC" w:rsidP="006D1B9E">
      <w:pPr>
        <w:pStyle w:val="versao"/>
        <w:rPr>
          <w:sz w:val="24"/>
        </w:rPr>
      </w:pPr>
      <w:r>
        <w:rPr>
          <w:sz w:val="24"/>
        </w:rPr>
        <w:t>Elaboração do Documento</w:t>
      </w:r>
      <w:r w:rsidR="006D1B9E">
        <w:rPr>
          <w:sz w:val="24"/>
        </w:rPr>
        <w:t xml:space="preserve">: </w:t>
      </w:r>
      <w:r w:rsidR="002231CF">
        <w:rPr>
          <w:sz w:val="24"/>
        </w:rPr>
        <w:t>16/06/2016</w:t>
      </w:r>
    </w:p>
    <w:p w:rsidR="00595ECC" w:rsidRPr="009249DA" w:rsidRDefault="00595ECC" w:rsidP="006D1B9E">
      <w:pPr>
        <w:pStyle w:val="versao"/>
        <w:rPr>
          <w:i/>
          <w:sz w:val="24"/>
        </w:rPr>
      </w:pPr>
      <w:r>
        <w:rPr>
          <w:sz w:val="24"/>
        </w:rPr>
        <w:t>Período de referência do SR</w:t>
      </w:r>
      <w:r w:rsidR="009249DA">
        <w:rPr>
          <w:sz w:val="24"/>
        </w:rPr>
        <w:t xml:space="preserve">: </w:t>
      </w:r>
      <w:r w:rsidR="002231CF">
        <w:rPr>
          <w:sz w:val="24"/>
        </w:rPr>
        <w:t>28/03/2016</w:t>
      </w:r>
      <w:r w:rsidR="00C30183">
        <w:rPr>
          <w:sz w:val="24"/>
        </w:rPr>
        <w:t xml:space="preserve"> a </w:t>
      </w:r>
      <w:r w:rsidR="002231CF">
        <w:rPr>
          <w:sz w:val="24"/>
        </w:rPr>
        <w:t>16/06/2016</w:t>
      </w:r>
    </w:p>
    <w:p w:rsidR="006D1B9E" w:rsidRDefault="006D1B9E" w:rsidP="006D1B9E">
      <w:pPr>
        <w:pStyle w:val="versao"/>
      </w:pPr>
    </w:p>
    <w:p w:rsidR="002231CF" w:rsidRDefault="00F1153C" w:rsidP="006D1B9E">
      <w:pPr>
        <w:pStyle w:val="versao"/>
        <w:rPr>
          <w:sz w:val="24"/>
        </w:rPr>
      </w:pPr>
      <w:r>
        <w:rPr>
          <w:sz w:val="24"/>
        </w:rPr>
        <w:t xml:space="preserve">Responsável pelo </w:t>
      </w:r>
      <w:r w:rsidR="00B67C8E">
        <w:rPr>
          <w:sz w:val="24"/>
        </w:rPr>
        <w:t>documento</w:t>
      </w:r>
      <w:r w:rsidR="006D1B9E">
        <w:rPr>
          <w:sz w:val="24"/>
        </w:rPr>
        <w:t>:</w:t>
      </w:r>
    </w:p>
    <w:p w:rsidR="002231CF" w:rsidRDefault="006D1B9E" w:rsidP="006D1B9E">
      <w:pPr>
        <w:pStyle w:val="versao"/>
        <w:rPr>
          <w:sz w:val="24"/>
        </w:rPr>
      </w:pPr>
      <w:r>
        <w:rPr>
          <w:sz w:val="24"/>
        </w:rPr>
        <w:t xml:space="preserve"> </w:t>
      </w:r>
    </w:p>
    <w:p w:rsidR="006D1B9E" w:rsidRDefault="002231CF" w:rsidP="006D1B9E">
      <w:pPr>
        <w:pStyle w:val="versao"/>
        <w:rPr>
          <w:i/>
          <w:sz w:val="24"/>
        </w:rPr>
      </w:pPr>
      <w:r>
        <w:rPr>
          <w:i/>
          <w:sz w:val="24"/>
        </w:rPr>
        <w:t>Letícia de Souza Guedes</w:t>
      </w:r>
    </w:p>
    <w:p w:rsidR="002231CF" w:rsidRDefault="002231CF" w:rsidP="006D1B9E">
      <w:pPr>
        <w:pStyle w:val="versao"/>
        <w:rPr>
          <w:i/>
          <w:sz w:val="24"/>
        </w:rPr>
      </w:pPr>
      <w:r>
        <w:rPr>
          <w:i/>
          <w:sz w:val="24"/>
        </w:rPr>
        <w:t>Gerente de Projetos</w:t>
      </w:r>
    </w:p>
    <w:p w:rsidR="002231CF" w:rsidRDefault="000D752E" w:rsidP="006D1B9E">
      <w:pPr>
        <w:pStyle w:val="versao"/>
        <w:rPr>
          <w:i/>
          <w:sz w:val="24"/>
        </w:rPr>
      </w:pPr>
      <w:hyperlink r:id="rId8" w:history="1">
        <w:r w:rsidR="002231CF" w:rsidRPr="00665E5A">
          <w:rPr>
            <w:rStyle w:val="Hyperlink"/>
            <w:i/>
            <w:sz w:val="24"/>
          </w:rPr>
          <w:t>le_10_lele@hotmail.com</w:t>
        </w:r>
      </w:hyperlink>
    </w:p>
    <w:p w:rsidR="002231CF" w:rsidRDefault="002231CF" w:rsidP="006D1B9E">
      <w:pPr>
        <w:pStyle w:val="versao"/>
        <w:rPr>
          <w:i/>
          <w:sz w:val="24"/>
        </w:rPr>
      </w:pPr>
    </w:p>
    <w:p w:rsidR="002231CF" w:rsidRDefault="002231CF" w:rsidP="006D1B9E">
      <w:pPr>
        <w:pStyle w:val="versao"/>
        <w:rPr>
          <w:i/>
          <w:sz w:val="24"/>
        </w:rPr>
      </w:pPr>
      <w:proofErr w:type="spellStart"/>
      <w:r>
        <w:rPr>
          <w:i/>
          <w:sz w:val="24"/>
        </w:rPr>
        <w:t>Jesuel</w:t>
      </w:r>
      <w:proofErr w:type="spellEnd"/>
      <w:r>
        <w:rPr>
          <w:i/>
          <w:sz w:val="24"/>
        </w:rPr>
        <w:t xml:space="preserve"> Souza Dias</w:t>
      </w:r>
    </w:p>
    <w:p w:rsidR="002231CF" w:rsidRDefault="002231CF" w:rsidP="006D1B9E">
      <w:pPr>
        <w:pStyle w:val="versao"/>
        <w:rPr>
          <w:i/>
          <w:sz w:val="24"/>
        </w:rPr>
      </w:pPr>
      <w:r>
        <w:rPr>
          <w:i/>
          <w:sz w:val="24"/>
        </w:rPr>
        <w:t>Gerente de Projetos</w:t>
      </w:r>
    </w:p>
    <w:p w:rsidR="002231CF" w:rsidRDefault="002231CF" w:rsidP="002231CF">
      <w:pPr>
        <w:pStyle w:val="versao"/>
        <w:rPr>
          <w:i/>
          <w:sz w:val="24"/>
        </w:rPr>
      </w:pPr>
      <w:r>
        <w:rPr>
          <w:i/>
          <w:sz w:val="24"/>
        </w:rPr>
        <w:t>jesuelsd@unifei.edu.br</w:t>
      </w:r>
    </w:p>
    <w:p w:rsidR="006D1B9E" w:rsidRDefault="006D1B9E" w:rsidP="006D1B9E">
      <w:pPr>
        <w:pStyle w:val="versao"/>
        <w:rPr>
          <w:sz w:val="24"/>
        </w:rPr>
      </w:pPr>
    </w:p>
    <w:p w:rsidR="002231CF" w:rsidRDefault="002231CF" w:rsidP="006D1B9E">
      <w:pPr>
        <w:pStyle w:val="versao"/>
        <w:rPr>
          <w:sz w:val="24"/>
        </w:rPr>
      </w:pPr>
    </w:p>
    <w:p w:rsidR="002231CF" w:rsidRDefault="002231CF" w:rsidP="006D1B9E">
      <w:pPr>
        <w:pStyle w:val="versao"/>
        <w:rPr>
          <w:sz w:val="24"/>
        </w:rPr>
      </w:pPr>
    </w:p>
    <w:p w:rsidR="006D1B9E" w:rsidRDefault="000D752E" w:rsidP="002231CF">
      <w:pPr>
        <w:pStyle w:val="versao"/>
      </w:pPr>
      <w:r>
        <w:rPr>
          <w:noProof/>
        </w:rPr>
        <w:pict>
          <v:shape id="image03.jpg" o:spid="_x0000_i1026" type="#_x0000_t75" alt="Big Bee Solutions.jpg" style="width:132.75pt;height:102.75pt;visibility:visible;mso-wrap-style:square">
            <v:imagedata r:id="rId9" o:title="Big Bee Solutions"/>
          </v:shape>
        </w:pict>
      </w:r>
    </w:p>
    <w:p w:rsidR="006D1B9E" w:rsidRDefault="006D1B9E" w:rsidP="006D1B9E">
      <w:pPr>
        <w:pStyle w:val="versao"/>
      </w:pPr>
    </w:p>
    <w:p w:rsidR="003451D2" w:rsidRDefault="002231CF" w:rsidP="003451D2">
      <w:pPr>
        <w:pStyle w:val="versao"/>
        <w:rPr>
          <w:sz w:val="24"/>
        </w:rPr>
      </w:pPr>
      <w:bookmarkStart w:id="0" w:name="_Toc99336495"/>
      <w:r>
        <w:t xml:space="preserve">Big Bee </w:t>
      </w:r>
      <w:proofErr w:type="spellStart"/>
      <w:r>
        <w:t>Solutions</w:t>
      </w:r>
      <w:proofErr w:type="spellEnd"/>
      <w:r>
        <w:t xml:space="preserve"> Consultoria e Sistemas </w:t>
      </w:r>
      <w:proofErr w:type="spellStart"/>
      <w:r>
        <w:t>Ltda</w:t>
      </w:r>
      <w:proofErr w:type="spellEnd"/>
    </w:p>
    <w:p w:rsidR="003451D2" w:rsidRDefault="002231CF" w:rsidP="003451D2">
      <w:pPr>
        <w:pStyle w:val="versao"/>
        <w:rPr>
          <w:b w:val="0"/>
          <w:sz w:val="22"/>
        </w:rPr>
      </w:pPr>
      <w:r>
        <w:rPr>
          <w:b w:val="0"/>
          <w:sz w:val="22"/>
        </w:rPr>
        <w:t>Av. Benedito Pereira da Silva, 1030</w:t>
      </w:r>
    </w:p>
    <w:p w:rsidR="002231CF" w:rsidRDefault="002231CF" w:rsidP="003451D2">
      <w:pPr>
        <w:pStyle w:val="versao"/>
      </w:pPr>
      <w:r>
        <w:rPr>
          <w:b w:val="0"/>
          <w:sz w:val="22"/>
        </w:rPr>
        <w:t>CEP: 37500-260 Itajubá - MG</w:t>
      </w:r>
    </w:p>
    <w:p w:rsidR="002231CF" w:rsidRDefault="002231CF" w:rsidP="002231CF">
      <w:pPr>
        <w:pStyle w:val="versao"/>
        <w:jc w:val="center"/>
        <w:sectPr w:rsidR="002231CF" w:rsidSect="002231CF">
          <w:headerReference w:type="default" r:id="rId10"/>
          <w:footerReference w:type="default" r:id="rId11"/>
          <w:pgSz w:w="11906" w:h="16838" w:code="9"/>
          <w:pgMar w:top="1701" w:right="1418" w:bottom="1899" w:left="1418" w:header="720" w:footer="1342" w:gutter="0"/>
          <w:cols w:space="720"/>
          <w:titlePg/>
        </w:sectPr>
      </w:pPr>
    </w:p>
    <w:p w:rsidR="00DD342C" w:rsidRDefault="00DD342C" w:rsidP="00B000A5">
      <w:pPr>
        <w:pStyle w:val="versao"/>
        <w:jc w:val="both"/>
        <w:rPr>
          <w:sz w:val="2"/>
          <w:szCs w:val="2"/>
        </w:rPr>
      </w:pPr>
    </w:p>
    <w:p w:rsidR="00FD7E35" w:rsidRDefault="00FD7E35" w:rsidP="00B000A5">
      <w:pPr>
        <w:pStyle w:val="versao"/>
        <w:jc w:val="both"/>
        <w:rPr>
          <w:sz w:val="2"/>
          <w:szCs w:val="2"/>
        </w:rPr>
      </w:pPr>
    </w:p>
    <w:p w:rsidR="00FD7E35" w:rsidRDefault="00FD7E35" w:rsidP="00FD7E35">
      <w:pPr>
        <w:pStyle w:val="Ttulo1"/>
        <w:spacing w:after="240"/>
      </w:pPr>
      <w:r>
        <w:t>Introdução</w:t>
      </w:r>
    </w:p>
    <w:p w:rsidR="00DC7FF4" w:rsidRDefault="00FD7E35" w:rsidP="00FD7E35">
      <w:r>
        <w:t>Esse documento registra os resultados do monitoramento e controle do projeto com relação ao Plano do Projeto e ao escopo do projeto. Esse documento está dividido nas seguintes seções:</w:t>
      </w:r>
    </w:p>
    <w:p w:rsidR="00CE175F" w:rsidRDefault="00CE175F" w:rsidP="00CE175F">
      <w:pPr>
        <w:numPr>
          <w:ilvl w:val="0"/>
          <w:numId w:val="50"/>
        </w:numPr>
      </w:pPr>
      <w:r w:rsidRPr="00CE175F">
        <w:rPr>
          <w:b/>
        </w:rPr>
        <w:t>Seção</w:t>
      </w:r>
      <w:r>
        <w:t xml:space="preserve"> </w:t>
      </w:r>
      <w:r w:rsidRPr="00CE175F">
        <w:rPr>
          <w:b/>
        </w:rPr>
        <w:t>2</w:t>
      </w:r>
      <w:r>
        <w:t xml:space="preserve"> – </w:t>
      </w:r>
      <w:r w:rsidRPr="00CE175F">
        <w:rPr>
          <w:b/>
        </w:rPr>
        <w:t>Revisão de marco:</w:t>
      </w:r>
      <w:r>
        <w:rPr>
          <w:b/>
        </w:rPr>
        <w:t xml:space="preserve"> </w:t>
      </w:r>
      <w:r>
        <w:t xml:space="preserve">Apresenta o resultado da revisão de um conjunto de artefatos do projeto, indicando seu respectivo impacto para os objetivos do projeto e as ações corretivas que deverão ser tomadas a fim de sanar o problema. Além dos resultados da execução de ações corretivas geradas em </w:t>
      </w:r>
      <w:r w:rsidRPr="00CE175F">
        <w:rPr>
          <w:i/>
        </w:rPr>
        <w:t xml:space="preserve">status </w:t>
      </w:r>
      <w:proofErr w:type="spellStart"/>
      <w:r w:rsidRPr="00CE175F">
        <w:rPr>
          <w:i/>
        </w:rPr>
        <w:t>reports</w:t>
      </w:r>
      <w:proofErr w:type="spellEnd"/>
      <w:r>
        <w:t xml:space="preserve"> anteriores.</w:t>
      </w:r>
    </w:p>
    <w:p w:rsidR="00CE175F" w:rsidRPr="00CE175F" w:rsidRDefault="00CE175F" w:rsidP="00CE175F">
      <w:pPr>
        <w:numPr>
          <w:ilvl w:val="0"/>
          <w:numId w:val="50"/>
        </w:numPr>
        <w:rPr>
          <w:b/>
        </w:rPr>
      </w:pPr>
      <w:r w:rsidRPr="00CE175F">
        <w:rPr>
          <w:b/>
        </w:rPr>
        <w:t>Seção 3 – Pendências do período:</w:t>
      </w:r>
      <w:r>
        <w:rPr>
          <w:b/>
        </w:rPr>
        <w:t xml:space="preserve"> </w:t>
      </w:r>
      <w:r>
        <w:t>Apresenta as pendências do período analisado;</w:t>
      </w:r>
    </w:p>
    <w:p w:rsidR="00CE175F" w:rsidRPr="00CE175F" w:rsidRDefault="00F3450B" w:rsidP="00CE175F">
      <w:pPr>
        <w:numPr>
          <w:ilvl w:val="0"/>
          <w:numId w:val="50"/>
        </w:numPr>
        <w:rPr>
          <w:b/>
        </w:rPr>
      </w:pPr>
      <w:r>
        <w:rPr>
          <w:b/>
        </w:rPr>
        <w:t xml:space="preserve">Seção 4 – Parecer sobre o projeto: </w:t>
      </w:r>
      <w:r>
        <w:t>Apresenta o parecer final do projeto, analisando os pontos de sucesso e pontos de atenção do mesmo.</w:t>
      </w:r>
    </w:p>
    <w:p w:rsidR="00FD7E35" w:rsidRDefault="00FD7E35" w:rsidP="00FD7E35">
      <w:pPr>
        <w:pStyle w:val="Ttulo1"/>
        <w:spacing w:after="240"/>
      </w:pPr>
      <w:r>
        <w:t xml:space="preserve">revisão de </w:t>
      </w:r>
      <w:r w:rsidR="00DC7FF4">
        <w:t>marco</w:t>
      </w:r>
    </w:p>
    <w:p w:rsidR="00FD7E35" w:rsidRDefault="00FD7E35" w:rsidP="00FD7E35">
      <w:r>
        <w:t>Essa seção contém informações sobre quais artefatos devem ser revisados, sobre os resultados dessa revisão, a indicação de desvios</w:t>
      </w:r>
      <w:r w:rsidR="00DC7FF4">
        <w:t xml:space="preserve"> sobre os artefatos revisados</w:t>
      </w:r>
      <w:r>
        <w:t>, o</w:t>
      </w:r>
      <w:r w:rsidR="00DC7FF4">
        <w:t>s</w:t>
      </w:r>
      <w:r>
        <w:t xml:space="preserve"> impactos dos eventuais desvios e as ações corretivas recomendadas</w:t>
      </w:r>
      <w:r w:rsidR="00DC7FF4">
        <w:t xml:space="preserve"> para sanar os desvios</w:t>
      </w:r>
      <w:r>
        <w:t>.</w:t>
      </w:r>
    </w:p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>
      <w:pPr>
        <w:sectPr w:rsidR="00FD7E35" w:rsidSect="00DC7FF4">
          <w:headerReference w:type="even" r:id="rId12"/>
          <w:pgSz w:w="11906" w:h="16838" w:code="9"/>
          <w:pgMar w:top="1701" w:right="1418" w:bottom="1134" w:left="1418" w:header="720" w:footer="720" w:gutter="0"/>
          <w:cols w:space="720"/>
        </w:sectPr>
      </w:pPr>
    </w:p>
    <w:p w:rsidR="00FD7E35" w:rsidRDefault="00205ED5" w:rsidP="00FD7E35">
      <w:pPr>
        <w:pStyle w:val="Ttulo2"/>
      </w:pPr>
      <w:r>
        <w:lastRenderedPageBreak/>
        <w:t>Itens</w:t>
      </w:r>
      <w:r w:rsidR="00FD7E35">
        <w:t xml:space="preserve"> revisados</w:t>
      </w:r>
    </w:p>
    <w:p w:rsidR="00FD7E35" w:rsidRDefault="00FD7E35" w:rsidP="00FD7E35">
      <w:r>
        <w:t>Essa seção contém os artefatos que deverão ser revisados em marcos determinados do projeto. A tabela X indica quais artefatos devem ser revisados e qual o resultado da revisão desses artefatos.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085"/>
        <w:gridCol w:w="4111"/>
        <w:gridCol w:w="1843"/>
        <w:gridCol w:w="4819"/>
      </w:tblGrid>
      <w:tr w:rsidR="00FD7E35" w:rsidRPr="004071E4" w:rsidTr="004071E4">
        <w:tc>
          <w:tcPr>
            <w:tcW w:w="3085" w:type="dxa"/>
            <w:shd w:val="clear" w:color="auto" w:fill="E6E6E6"/>
          </w:tcPr>
          <w:p w:rsidR="00FD7E35" w:rsidRPr="004071E4" w:rsidRDefault="00205ED5" w:rsidP="004071E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</w:t>
            </w:r>
            <w:r w:rsidR="00FD7E35" w:rsidRPr="004071E4">
              <w:rPr>
                <w:rFonts w:ascii="Arial" w:hAnsi="Arial"/>
                <w:b/>
                <w:sz w:val="28"/>
              </w:rPr>
              <w:t xml:space="preserve"> revisados</w:t>
            </w:r>
          </w:p>
        </w:tc>
        <w:tc>
          <w:tcPr>
            <w:tcW w:w="4111" w:type="dxa"/>
            <w:shd w:val="clear" w:color="auto" w:fill="E6E6E6"/>
          </w:tcPr>
          <w:p w:rsidR="00FD7E35" w:rsidRPr="004071E4" w:rsidRDefault="00974A57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Status do artefato</w:t>
            </w:r>
            <w:r w:rsidR="006C2064" w:rsidRPr="004071E4">
              <w:rPr>
                <w:rFonts w:ascii="Arial" w:hAnsi="Arial"/>
                <w:b/>
                <w:sz w:val="28"/>
              </w:rPr>
              <w:t xml:space="preserve"> analisado</w:t>
            </w:r>
          </w:p>
        </w:tc>
        <w:tc>
          <w:tcPr>
            <w:tcW w:w="1843" w:type="dxa"/>
            <w:shd w:val="clear" w:color="auto" w:fill="E6E6E6"/>
          </w:tcPr>
          <w:p w:rsidR="00FD7E35" w:rsidRPr="004071E4" w:rsidRDefault="00974A57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Problemas / Impactos</w:t>
            </w:r>
          </w:p>
        </w:tc>
        <w:tc>
          <w:tcPr>
            <w:tcW w:w="4819" w:type="dxa"/>
            <w:shd w:val="clear" w:color="auto" w:fill="E6E6E6"/>
          </w:tcPr>
          <w:p w:rsidR="00FD7E35" w:rsidRPr="004071E4" w:rsidRDefault="00DC7FF4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Ação corretiva</w:t>
            </w:r>
          </w:p>
        </w:tc>
      </w:tr>
      <w:tr w:rsidR="00974A57" w:rsidTr="004071E4">
        <w:tc>
          <w:tcPr>
            <w:tcW w:w="3085" w:type="dxa"/>
          </w:tcPr>
          <w:p w:rsidR="00FD7E35" w:rsidRDefault="000D752E" w:rsidP="00FD7E35">
            <w:proofErr w:type="spellStart"/>
            <w:r>
              <w:rPr>
                <w:rFonts w:ascii="Verdana" w:hAnsi="Verdana"/>
                <w:color w:val="000000"/>
                <w:sz w:val="20"/>
              </w:rPr>
              <w:t>Drop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</w:rPr>
              <w:t>cascade</w:t>
            </w:r>
            <w:proofErr w:type="spellEnd"/>
          </w:p>
        </w:tc>
        <w:tc>
          <w:tcPr>
            <w:tcW w:w="4111" w:type="dxa"/>
          </w:tcPr>
          <w:p w:rsidR="00FD7E35" w:rsidRDefault="000D752E" w:rsidP="00FD7E35">
            <w:r>
              <w:rPr>
                <w:rFonts w:ascii="Verdana" w:hAnsi="Verdana"/>
                <w:color w:val="000000"/>
                <w:sz w:val="20"/>
              </w:rPr>
              <w:t xml:space="preserve">Acrescentar </w:t>
            </w:r>
            <w:proofErr w:type="spellStart"/>
            <w:r>
              <w:rPr>
                <w:rFonts w:ascii="Verdana" w:hAnsi="Verdana"/>
                <w:color w:val="000000"/>
                <w:sz w:val="20"/>
              </w:rPr>
              <w:t>drop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</w:rPr>
              <w:t>cascade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 xml:space="preserve"> de empréstimos em relação a livros e usuários.</w:t>
            </w:r>
          </w:p>
        </w:tc>
        <w:tc>
          <w:tcPr>
            <w:tcW w:w="1843" w:type="dxa"/>
          </w:tcPr>
          <w:p w:rsidR="00FD7E35" w:rsidRDefault="000D752E" w:rsidP="00FD7E35">
            <w:r>
              <w:t>Empréstimo para livros ou usuários que não existem.</w:t>
            </w:r>
          </w:p>
        </w:tc>
        <w:tc>
          <w:tcPr>
            <w:tcW w:w="4819" w:type="dxa"/>
          </w:tcPr>
          <w:p w:rsidR="00FD7E35" w:rsidRDefault="000D752E" w:rsidP="00FD7E35">
            <w:r>
              <w:t>Criar trigger no bando de dados</w:t>
            </w:r>
          </w:p>
        </w:tc>
      </w:tr>
      <w:tr w:rsidR="00974A57" w:rsidTr="004071E4">
        <w:tc>
          <w:tcPr>
            <w:tcW w:w="3085" w:type="dxa"/>
          </w:tcPr>
          <w:p w:rsidR="00FD7E35" w:rsidRDefault="000D752E" w:rsidP="00FD7E35">
            <w:r>
              <w:rPr>
                <w:rFonts w:ascii="Verdana" w:hAnsi="Verdana"/>
                <w:color w:val="000000"/>
                <w:sz w:val="20"/>
              </w:rPr>
              <w:t>Alterar emprestimos</w:t>
            </w:r>
            <w:bookmarkStart w:id="1" w:name="_GoBack"/>
            <w:bookmarkEnd w:id="1"/>
          </w:p>
        </w:tc>
        <w:tc>
          <w:tcPr>
            <w:tcW w:w="4111" w:type="dxa"/>
          </w:tcPr>
          <w:p w:rsidR="00FD7E35" w:rsidRDefault="00DC7FF4" w:rsidP="00FD7E35">
            <w:r>
              <w:t>&lt;</w:t>
            </w:r>
            <w:proofErr w:type="gramStart"/>
            <w:r>
              <w:t>&lt; Informar</w:t>
            </w:r>
            <w:proofErr w:type="gramEnd"/>
            <w:r>
              <w:t xml:space="preserve"> eventuais desvios no orçamento do projeto, indicar o CPI do projeto, se possível fazer projeções (EAC) de orçamento baseado no CPI&gt;&gt;</w:t>
            </w:r>
          </w:p>
        </w:tc>
        <w:tc>
          <w:tcPr>
            <w:tcW w:w="1843" w:type="dxa"/>
          </w:tcPr>
          <w:p w:rsidR="00FD7E35" w:rsidRDefault="00FD7E35" w:rsidP="00FD7E35"/>
        </w:tc>
        <w:tc>
          <w:tcPr>
            <w:tcW w:w="4819" w:type="dxa"/>
          </w:tcPr>
          <w:p w:rsidR="00FD7E35" w:rsidRDefault="00FD7E35" w:rsidP="00FD7E35"/>
        </w:tc>
      </w:tr>
      <w:tr w:rsidR="00FD7E35" w:rsidTr="004071E4">
        <w:tc>
          <w:tcPr>
            <w:tcW w:w="3085" w:type="dxa"/>
          </w:tcPr>
          <w:p w:rsidR="00FD7E35" w:rsidRDefault="00FD7E35" w:rsidP="002D0A56">
            <w:r>
              <w:t xml:space="preserve">&lt;&lt; Plano de </w:t>
            </w:r>
            <w:proofErr w:type="spellStart"/>
            <w:r>
              <w:t>RH’s</w:t>
            </w:r>
            <w:proofErr w:type="spellEnd"/>
            <w:r>
              <w:t xml:space="preserve"> &gt;&gt;</w:t>
            </w:r>
          </w:p>
        </w:tc>
        <w:tc>
          <w:tcPr>
            <w:tcW w:w="4111" w:type="dxa"/>
          </w:tcPr>
          <w:p w:rsidR="00FD7E35" w:rsidRDefault="00DC7FF4" w:rsidP="00FD7E35">
            <w:r>
              <w:t>&lt;</w:t>
            </w:r>
            <w:proofErr w:type="gramStart"/>
            <w:r>
              <w:t>&lt; Avaliar</w:t>
            </w:r>
            <w:proofErr w:type="gramEnd"/>
            <w:r>
              <w:t xml:space="preserve"> se a dedicação dos recursos aos projetos está sendo mantida e atualizá-la no cronograma se necessário &gt;&gt;</w:t>
            </w:r>
          </w:p>
        </w:tc>
        <w:tc>
          <w:tcPr>
            <w:tcW w:w="1843" w:type="dxa"/>
          </w:tcPr>
          <w:p w:rsidR="00FD7E35" w:rsidRDefault="00FD7E35" w:rsidP="00FD7E35"/>
        </w:tc>
        <w:tc>
          <w:tcPr>
            <w:tcW w:w="4819" w:type="dxa"/>
          </w:tcPr>
          <w:p w:rsidR="00FD7E35" w:rsidRDefault="00FD7E35" w:rsidP="00FD7E35"/>
        </w:tc>
      </w:tr>
      <w:tr w:rsidR="00FD7E35" w:rsidTr="004071E4">
        <w:tc>
          <w:tcPr>
            <w:tcW w:w="3085" w:type="dxa"/>
          </w:tcPr>
          <w:p w:rsidR="00FD7E35" w:rsidRDefault="00FD7E35" w:rsidP="002D0A56">
            <w:r>
              <w:t>&lt;&lt; Comprometimento dos recursos &gt;&gt;</w:t>
            </w:r>
          </w:p>
        </w:tc>
        <w:tc>
          <w:tcPr>
            <w:tcW w:w="4111" w:type="dxa"/>
          </w:tcPr>
          <w:p w:rsidR="00FD7E35" w:rsidRDefault="00DC7FF4" w:rsidP="00FD7E35">
            <w:r>
              <w:t>&lt;</w:t>
            </w:r>
            <w:proofErr w:type="gramStart"/>
            <w:r>
              <w:t>&lt; Avaliar</w:t>
            </w:r>
            <w:proofErr w:type="gramEnd"/>
            <w:r>
              <w:t xml:space="preserve"> se o comprometimento dos </w:t>
            </w:r>
            <w:proofErr w:type="spellStart"/>
            <w:r>
              <w:t>stakeholders</w:t>
            </w:r>
            <w:proofErr w:type="spellEnd"/>
            <w:r>
              <w:t xml:space="preserve"> está sendo mantido &gt;&gt;</w:t>
            </w:r>
          </w:p>
        </w:tc>
        <w:tc>
          <w:tcPr>
            <w:tcW w:w="1843" w:type="dxa"/>
          </w:tcPr>
          <w:p w:rsidR="00FD7E35" w:rsidRDefault="00FD7E35" w:rsidP="00FD7E35"/>
        </w:tc>
        <w:tc>
          <w:tcPr>
            <w:tcW w:w="4819" w:type="dxa"/>
          </w:tcPr>
          <w:p w:rsidR="00FD7E35" w:rsidRDefault="00FD7E35" w:rsidP="00FD7E35"/>
        </w:tc>
      </w:tr>
      <w:tr w:rsidR="00FD7E35" w:rsidTr="004071E4">
        <w:tc>
          <w:tcPr>
            <w:tcW w:w="3085" w:type="dxa"/>
          </w:tcPr>
          <w:p w:rsidR="00FD7E35" w:rsidRDefault="00FD7E35" w:rsidP="00FD7E35">
            <w:r>
              <w:t>&lt;&lt; Plano de comunicação</w:t>
            </w:r>
          </w:p>
        </w:tc>
        <w:tc>
          <w:tcPr>
            <w:tcW w:w="4111" w:type="dxa"/>
          </w:tcPr>
          <w:p w:rsidR="00FD7E35" w:rsidRDefault="00CE175F" w:rsidP="00FD7E35">
            <w:r>
              <w:t>&lt;</w:t>
            </w:r>
            <w:proofErr w:type="gramStart"/>
            <w:r>
              <w:t>&lt; Avaliar</w:t>
            </w:r>
            <w:proofErr w:type="gramEnd"/>
            <w:r>
              <w:t xml:space="preserve"> se as reuniões planejadas estão sendo realizadas, se os relatórios de acompanhamento estão sendo gerados e se estão ocorrendo falhas de comunicação no projeto &gt;&gt;</w:t>
            </w:r>
          </w:p>
        </w:tc>
        <w:tc>
          <w:tcPr>
            <w:tcW w:w="1843" w:type="dxa"/>
          </w:tcPr>
          <w:p w:rsidR="00FD7E35" w:rsidRDefault="00FD7E35" w:rsidP="00FD7E35"/>
        </w:tc>
        <w:tc>
          <w:tcPr>
            <w:tcW w:w="4819" w:type="dxa"/>
          </w:tcPr>
          <w:p w:rsidR="00FD7E35" w:rsidRDefault="00FD7E35" w:rsidP="00FD7E35"/>
        </w:tc>
      </w:tr>
      <w:tr w:rsidR="00FD7E35" w:rsidTr="004071E4">
        <w:tc>
          <w:tcPr>
            <w:tcW w:w="3085" w:type="dxa"/>
          </w:tcPr>
          <w:p w:rsidR="00FD7E35" w:rsidRDefault="00FD7E35" w:rsidP="00FD7E35">
            <w:r>
              <w:lastRenderedPageBreak/>
              <w:t>&lt;&lt; Riscos do projeto &gt;&gt;</w:t>
            </w:r>
          </w:p>
        </w:tc>
        <w:tc>
          <w:tcPr>
            <w:tcW w:w="4111" w:type="dxa"/>
          </w:tcPr>
          <w:p w:rsidR="00FD7E35" w:rsidRDefault="00CE175F" w:rsidP="00FD7E35">
            <w:r>
              <w:t>&lt;</w:t>
            </w:r>
            <w:proofErr w:type="gramStart"/>
            <w:r>
              <w:t>&lt; Reavaliar</w:t>
            </w:r>
            <w:proofErr w:type="gramEnd"/>
            <w:r>
              <w:t xml:space="preserve"> os riscos do projeto (Probabilidade, Impacto, Exposição, plano de resposta aos riscos e atualizá-los caso seja necessário &gt;&gt;</w:t>
            </w:r>
          </w:p>
        </w:tc>
        <w:tc>
          <w:tcPr>
            <w:tcW w:w="1843" w:type="dxa"/>
          </w:tcPr>
          <w:p w:rsidR="00FD7E35" w:rsidRDefault="00FD7E35" w:rsidP="00FD7E35"/>
        </w:tc>
        <w:tc>
          <w:tcPr>
            <w:tcW w:w="4819" w:type="dxa"/>
          </w:tcPr>
          <w:p w:rsidR="00FD7E35" w:rsidRDefault="00FD7E35" w:rsidP="00FD7E35"/>
        </w:tc>
      </w:tr>
      <w:tr w:rsidR="00FD7E35" w:rsidTr="004071E4">
        <w:tc>
          <w:tcPr>
            <w:tcW w:w="3085" w:type="dxa"/>
          </w:tcPr>
          <w:p w:rsidR="00FD7E35" w:rsidRDefault="00CE175F" w:rsidP="002D0A56">
            <w:r>
              <w:t>&lt;&lt; ............................. &gt;&gt;</w:t>
            </w:r>
          </w:p>
        </w:tc>
        <w:tc>
          <w:tcPr>
            <w:tcW w:w="4111" w:type="dxa"/>
          </w:tcPr>
          <w:p w:rsidR="00FD7E35" w:rsidRDefault="00FD7E35" w:rsidP="00FD7E35"/>
        </w:tc>
        <w:tc>
          <w:tcPr>
            <w:tcW w:w="1843" w:type="dxa"/>
          </w:tcPr>
          <w:p w:rsidR="00FD7E35" w:rsidRDefault="00FD7E35" w:rsidP="00FD7E35"/>
        </w:tc>
        <w:tc>
          <w:tcPr>
            <w:tcW w:w="4819" w:type="dxa"/>
          </w:tcPr>
          <w:p w:rsidR="00FD7E35" w:rsidRDefault="00FD7E35" w:rsidP="00FD7E35"/>
        </w:tc>
      </w:tr>
      <w:tr w:rsidR="00FD7E35" w:rsidTr="004071E4">
        <w:tc>
          <w:tcPr>
            <w:tcW w:w="3085" w:type="dxa"/>
          </w:tcPr>
          <w:p w:rsidR="00FD7E35" w:rsidRDefault="00CE175F" w:rsidP="00205ED5">
            <w:r>
              <w:t>&lt;</w:t>
            </w:r>
            <w:proofErr w:type="gramStart"/>
            <w:r>
              <w:t>&lt; Demais</w:t>
            </w:r>
            <w:proofErr w:type="gramEnd"/>
            <w:r>
              <w:t xml:space="preserve"> </w:t>
            </w:r>
            <w:r w:rsidR="00205ED5">
              <w:t>itens</w:t>
            </w:r>
            <w:r>
              <w:t>...&gt;&gt;</w:t>
            </w:r>
          </w:p>
        </w:tc>
        <w:tc>
          <w:tcPr>
            <w:tcW w:w="4111" w:type="dxa"/>
          </w:tcPr>
          <w:p w:rsidR="00FD7E35" w:rsidRDefault="00FD7E35" w:rsidP="00FD7E35"/>
        </w:tc>
        <w:tc>
          <w:tcPr>
            <w:tcW w:w="1843" w:type="dxa"/>
          </w:tcPr>
          <w:p w:rsidR="00FD7E35" w:rsidRDefault="00FD7E35" w:rsidP="00FD7E35"/>
        </w:tc>
        <w:tc>
          <w:tcPr>
            <w:tcW w:w="4819" w:type="dxa"/>
          </w:tcPr>
          <w:p w:rsidR="00FD7E35" w:rsidRDefault="00FD7E35" w:rsidP="00FD7E35"/>
        </w:tc>
      </w:tr>
      <w:tr w:rsidR="00FD7E35" w:rsidTr="004071E4">
        <w:tc>
          <w:tcPr>
            <w:tcW w:w="3085" w:type="dxa"/>
          </w:tcPr>
          <w:p w:rsidR="00FD7E35" w:rsidRDefault="00FD7E35" w:rsidP="00FD7E35"/>
        </w:tc>
        <w:tc>
          <w:tcPr>
            <w:tcW w:w="4111" w:type="dxa"/>
          </w:tcPr>
          <w:p w:rsidR="00FD7E35" w:rsidRDefault="00FD7E35" w:rsidP="00FD7E35"/>
        </w:tc>
        <w:tc>
          <w:tcPr>
            <w:tcW w:w="1843" w:type="dxa"/>
          </w:tcPr>
          <w:p w:rsidR="00FD7E35" w:rsidRDefault="00FD7E35" w:rsidP="00FD7E35"/>
        </w:tc>
        <w:tc>
          <w:tcPr>
            <w:tcW w:w="4819" w:type="dxa"/>
          </w:tcPr>
          <w:p w:rsidR="00FD7E35" w:rsidRDefault="00FD7E35" w:rsidP="00FD7E35"/>
        </w:tc>
      </w:tr>
      <w:tr w:rsidR="00974A57" w:rsidTr="004071E4">
        <w:tc>
          <w:tcPr>
            <w:tcW w:w="3085" w:type="dxa"/>
          </w:tcPr>
          <w:p w:rsidR="00FD7E35" w:rsidRDefault="00FD7E35" w:rsidP="00FD7E35"/>
        </w:tc>
        <w:tc>
          <w:tcPr>
            <w:tcW w:w="4111" w:type="dxa"/>
          </w:tcPr>
          <w:p w:rsidR="00FD7E35" w:rsidRDefault="00FD7E35" w:rsidP="00FD7E35"/>
        </w:tc>
        <w:tc>
          <w:tcPr>
            <w:tcW w:w="1843" w:type="dxa"/>
          </w:tcPr>
          <w:p w:rsidR="00FD7E35" w:rsidRDefault="00FD7E35" w:rsidP="00FD7E35"/>
        </w:tc>
        <w:tc>
          <w:tcPr>
            <w:tcW w:w="4819" w:type="dxa"/>
          </w:tcPr>
          <w:p w:rsidR="00FD7E35" w:rsidRDefault="00FD7E35" w:rsidP="00205ED5">
            <w:pPr>
              <w:keepNext/>
            </w:pPr>
          </w:p>
        </w:tc>
      </w:tr>
    </w:tbl>
    <w:p w:rsidR="00205ED5" w:rsidRDefault="00205ED5" w:rsidP="00205ED5">
      <w:pPr>
        <w:pStyle w:val="Legenda"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Itens Revisados</w:t>
      </w:r>
    </w:p>
    <w:p w:rsidR="00CE175F" w:rsidRDefault="00CE175F" w:rsidP="00CE175F">
      <w:pPr>
        <w:pStyle w:val="Ttulo2"/>
      </w:pPr>
      <w:r>
        <w:t>Acompanhamento de ações corretivas</w:t>
      </w:r>
    </w:p>
    <w:p w:rsidR="00CE175F" w:rsidRDefault="00CE175F" w:rsidP="00CE175F">
      <w:r>
        <w:t>Essa seção contém o resultado do acompanhamento das ações corretivas de períodos anteriores.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085"/>
        <w:gridCol w:w="4111"/>
        <w:gridCol w:w="4678"/>
        <w:gridCol w:w="1984"/>
      </w:tblGrid>
      <w:tr w:rsidR="00CE175F" w:rsidRPr="004071E4" w:rsidTr="004071E4">
        <w:tc>
          <w:tcPr>
            <w:tcW w:w="3085" w:type="dxa"/>
            <w:shd w:val="clear" w:color="auto" w:fill="E6E6E6"/>
          </w:tcPr>
          <w:p w:rsidR="00CE175F" w:rsidRPr="004071E4" w:rsidRDefault="00CE175F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Ação corretiva</w:t>
            </w:r>
          </w:p>
        </w:tc>
        <w:tc>
          <w:tcPr>
            <w:tcW w:w="4111" w:type="dxa"/>
            <w:shd w:val="clear" w:color="auto" w:fill="E6E6E6"/>
          </w:tcPr>
          <w:p w:rsidR="00CE175F" w:rsidRPr="004071E4" w:rsidRDefault="00CE175F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Objetivo da ação corretiva</w:t>
            </w:r>
          </w:p>
        </w:tc>
        <w:tc>
          <w:tcPr>
            <w:tcW w:w="4678" w:type="dxa"/>
            <w:shd w:val="clear" w:color="auto" w:fill="E6E6E6"/>
          </w:tcPr>
          <w:p w:rsidR="00CE175F" w:rsidRPr="004071E4" w:rsidRDefault="00CE175F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Resultado</w:t>
            </w:r>
          </w:p>
        </w:tc>
        <w:tc>
          <w:tcPr>
            <w:tcW w:w="1984" w:type="dxa"/>
            <w:shd w:val="clear" w:color="auto" w:fill="E6E6E6"/>
          </w:tcPr>
          <w:p w:rsidR="00CE175F" w:rsidRPr="004071E4" w:rsidRDefault="00CE175F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 xml:space="preserve">Requer nova </w:t>
            </w:r>
            <w:proofErr w:type="gramStart"/>
            <w:r w:rsidRPr="004071E4">
              <w:rPr>
                <w:rFonts w:ascii="Arial" w:hAnsi="Arial"/>
                <w:b/>
                <w:sz w:val="28"/>
              </w:rPr>
              <w:t>Ação ?</w:t>
            </w:r>
            <w:proofErr w:type="gramEnd"/>
          </w:p>
        </w:tc>
      </w:tr>
      <w:tr w:rsidR="00CE175F" w:rsidTr="004071E4">
        <w:tc>
          <w:tcPr>
            <w:tcW w:w="3085" w:type="dxa"/>
          </w:tcPr>
          <w:p w:rsidR="00CE175F" w:rsidRDefault="00CE175F" w:rsidP="002D0A56">
            <w:r>
              <w:t>&lt;&lt; Nome da ação corretiva &gt;&gt;</w:t>
            </w:r>
          </w:p>
        </w:tc>
        <w:tc>
          <w:tcPr>
            <w:tcW w:w="4111" w:type="dxa"/>
          </w:tcPr>
          <w:p w:rsidR="00CE175F" w:rsidRDefault="00CE175F" w:rsidP="002D0A56">
            <w:r>
              <w:t>&lt;&lt; Objetivo da ação corretiva &gt;&gt;</w:t>
            </w:r>
          </w:p>
        </w:tc>
        <w:tc>
          <w:tcPr>
            <w:tcW w:w="4678" w:type="dxa"/>
          </w:tcPr>
          <w:p w:rsidR="00CE175F" w:rsidRDefault="00CE175F" w:rsidP="002D0A56">
            <w:r>
              <w:t>&lt;</w:t>
            </w:r>
            <w:proofErr w:type="gramStart"/>
            <w:r>
              <w:t>&lt; Reportar</w:t>
            </w:r>
            <w:proofErr w:type="gramEnd"/>
            <w:r>
              <w:t xml:space="preserve"> a eficiência da Ação corretiva do período anterior &gt;&gt;</w:t>
            </w:r>
          </w:p>
        </w:tc>
        <w:tc>
          <w:tcPr>
            <w:tcW w:w="1984" w:type="dxa"/>
          </w:tcPr>
          <w:p w:rsidR="00CE175F" w:rsidRDefault="00CE175F" w:rsidP="002D0A56">
            <w:r>
              <w:t>&lt;</w:t>
            </w:r>
            <w:proofErr w:type="gramStart"/>
            <w:r>
              <w:t>&lt; Sim</w:t>
            </w:r>
            <w:proofErr w:type="gramEnd"/>
            <w:r>
              <w:t>, qual?? / Não &gt;&gt;</w:t>
            </w:r>
          </w:p>
        </w:tc>
      </w:tr>
    </w:tbl>
    <w:p w:rsidR="00FD7E35" w:rsidRDefault="00FD7E35" w:rsidP="00B000A5">
      <w:pPr>
        <w:pStyle w:val="versao"/>
        <w:jc w:val="both"/>
        <w:rPr>
          <w:sz w:val="2"/>
          <w:szCs w:val="2"/>
        </w:rPr>
      </w:pPr>
    </w:p>
    <w:p w:rsidR="00FD7E35" w:rsidRDefault="00FD7E35" w:rsidP="00B000A5">
      <w:pPr>
        <w:pStyle w:val="versao"/>
        <w:jc w:val="both"/>
        <w:rPr>
          <w:sz w:val="2"/>
          <w:szCs w:val="2"/>
        </w:rPr>
        <w:sectPr w:rsidR="00FD7E35" w:rsidSect="00DC7FF4">
          <w:pgSz w:w="16838" w:h="11906" w:orient="landscape" w:code="9"/>
          <w:pgMar w:top="1418" w:right="1134" w:bottom="1418" w:left="1701" w:header="720" w:footer="720" w:gutter="0"/>
          <w:cols w:space="720"/>
        </w:sectPr>
      </w:pPr>
    </w:p>
    <w:p w:rsidR="00FD7E35" w:rsidRPr="00EF3D34" w:rsidRDefault="00FD7E35" w:rsidP="00B000A5">
      <w:pPr>
        <w:pStyle w:val="versao"/>
        <w:jc w:val="both"/>
        <w:rPr>
          <w:sz w:val="2"/>
          <w:szCs w:val="2"/>
        </w:rPr>
      </w:pPr>
    </w:p>
    <w:p w:rsidR="002F73DB" w:rsidRDefault="002F73DB" w:rsidP="00355450">
      <w:pPr>
        <w:pStyle w:val="Ttulo1"/>
        <w:spacing w:after="240"/>
      </w:pPr>
      <w:bookmarkStart w:id="2" w:name="_Toc99336496"/>
      <w:bookmarkStart w:id="3" w:name="_Toc99336660"/>
      <w:bookmarkStart w:id="4" w:name="_Toc93130221"/>
      <w:bookmarkEnd w:id="0"/>
      <w:r>
        <w:t xml:space="preserve">Pendências </w:t>
      </w:r>
      <w:bookmarkEnd w:id="2"/>
      <w:bookmarkEnd w:id="3"/>
      <w:r w:rsidR="00CE175F">
        <w:t>do período analisado</w:t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7796"/>
      </w:tblGrid>
      <w:tr w:rsidR="00890AFF">
        <w:trPr>
          <w:cantSplit/>
          <w:tblHeader/>
        </w:trPr>
        <w:tc>
          <w:tcPr>
            <w:tcW w:w="1276" w:type="dxa"/>
            <w:shd w:val="clear" w:color="auto" w:fill="E6E6E6"/>
            <w:vAlign w:val="center"/>
          </w:tcPr>
          <w:p w:rsidR="00890AFF" w:rsidRPr="0029639D" w:rsidRDefault="00890AFF" w:rsidP="002F1D04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ID</w:t>
            </w:r>
          </w:p>
        </w:tc>
        <w:tc>
          <w:tcPr>
            <w:tcW w:w="7796" w:type="dxa"/>
            <w:shd w:val="clear" w:color="auto" w:fill="E6E6E6"/>
            <w:vAlign w:val="center"/>
          </w:tcPr>
          <w:p w:rsidR="00890AFF" w:rsidRPr="0029639D" w:rsidRDefault="00890AFF" w:rsidP="002F1D04">
            <w:pPr>
              <w:jc w:val="center"/>
              <w:rPr>
                <w:rFonts w:ascii="Verdana" w:hAnsi="Verdana"/>
                <w:b/>
                <w:sz w:val="16"/>
              </w:rPr>
            </w:pPr>
            <w:r w:rsidRPr="0029639D">
              <w:rPr>
                <w:rFonts w:ascii="Verdana" w:hAnsi="Verdana"/>
                <w:b/>
                <w:sz w:val="16"/>
              </w:rPr>
              <w:t>Descrição</w:t>
            </w: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B000A5" w:rsidP="00F6572F">
            <w:pPr>
              <w:jc w:val="center"/>
              <w:rPr>
                <w:rFonts w:ascii="Verdana" w:hAnsi="Verdana"/>
                <w:sz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</w:rPr>
              <w:t>xx</w:t>
            </w:r>
            <w:proofErr w:type="spellEnd"/>
            <w:proofErr w:type="gramEnd"/>
          </w:p>
        </w:tc>
        <w:tc>
          <w:tcPr>
            <w:tcW w:w="7796" w:type="dxa"/>
          </w:tcPr>
          <w:p w:rsidR="00890AFF" w:rsidRDefault="00890AFF" w:rsidP="002F1D04">
            <w:pPr>
              <w:autoSpaceDE w:val="0"/>
              <w:autoSpaceDN w:val="0"/>
              <w:adjustRightInd w:val="0"/>
              <w:spacing w:before="0"/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autoSpaceDE w:val="0"/>
              <w:autoSpaceDN w:val="0"/>
              <w:adjustRightInd w:val="0"/>
              <w:spacing w:before="0"/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autoSpaceDE w:val="0"/>
              <w:autoSpaceDN w:val="0"/>
              <w:adjustRightInd w:val="0"/>
              <w:spacing w:before="0"/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Pr="00FD7E35" w:rsidRDefault="00890AFF" w:rsidP="00890AFF">
            <w:pPr>
              <w:autoSpaceDE w:val="0"/>
              <w:autoSpaceDN w:val="0"/>
              <w:adjustRightInd w:val="0"/>
              <w:spacing w:before="0"/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autoSpaceDE w:val="0"/>
              <w:autoSpaceDN w:val="0"/>
              <w:adjustRightInd w:val="0"/>
              <w:spacing w:before="0"/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pStyle w:val="BalloonText1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</w:tr>
    </w:tbl>
    <w:p w:rsidR="003418DD" w:rsidRPr="003418DD" w:rsidRDefault="003418DD" w:rsidP="003418DD">
      <w:pPr>
        <w:pStyle w:val="Ttulo1"/>
      </w:pPr>
      <w:bookmarkStart w:id="5" w:name="_Toc99336501"/>
      <w:bookmarkStart w:id="6" w:name="_Toc99336665"/>
      <w:r>
        <w:t>Parecer sobre o Projeto</w:t>
      </w:r>
      <w:bookmarkEnd w:id="5"/>
      <w:bookmarkEnd w:id="6"/>
    </w:p>
    <w:p w:rsidR="003418DD" w:rsidRDefault="003418DD" w:rsidP="003418DD">
      <w:pPr>
        <w:rPr>
          <w:rFonts w:cs="Arial"/>
          <w:i/>
        </w:rPr>
      </w:pPr>
      <w:proofErr w:type="gramStart"/>
      <w:r>
        <w:rPr>
          <w:rFonts w:cs="Arial"/>
          <w:i/>
        </w:rPr>
        <w:t>&lt;</w:t>
      </w:r>
      <w:r w:rsidRPr="003418DD">
        <w:rPr>
          <w:rFonts w:cs="Arial"/>
          <w:i/>
        </w:rPr>
        <w:t>Descreva</w:t>
      </w:r>
      <w:proofErr w:type="gramEnd"/>
      <w:r w:rsidRPr="003418DD">
        <w:rPr>
          <w:rFonts w:cs="Arial"/>
          <w:i/>
        </w:rPr>
        <w:t xml:space="preserve"> </w:t>
      </w:r>
      <w:r w:rsidR="00F3450B">
        <w:rPr>
          <w:rFonts w:cs="Arial"/>
          <w:i/>
        </w:rPr>
        <w:t xml:space="preserve">resumidamente </w:t>
      </w:r>
      <w:r w:rsidRPr="003418DD">
        <w:rPr>
          <w:rFonts w:cs="Arial"/>
          <w:i/>
        </w:rPr>
        <w:t>a situação atual do projeto quanto a prazos, pendências, responsabilidades, problemas, cronogramas, etc.</w:t>
      </w:r>
      <w:r>
        <w:rPr>
          <w:rFonts w:cs="Arial"/>
          <w:i/>
        </w:rPr>
        <w:t>&gt;</w:t>
      </w:r>
      <w:bookmarkEnd w:id="4"/>
    </w:p>
    <w:p w:rsidR="00F3450B" w:rsidRDefault="00F3450B" w:rsidP="00F3450B">
      <w:pPr>
        <w:pStyle w:val="Ttulo2"/>
      </w:pPr>
      <w:r>
        <w:t>Pontos de sucesso</w:t>
      </w:r>
    </w:p>
    <w:p w:rsidR="00F3450B" w:rsidRPr="003418DD" w:rsidRDefault="00F3450B" w:rsidP="00F3450B">
      <w:pPr>
        <w:rPr>
          <w:i/>
        </w:rPr>
      </w:pPr>
      <w:proofErr w:type="gramStart"/>
      <w:r w:rsidRPr="003418DD">
        <w:rPr>
          <w:i/>
        </w:rPr>
        <w:t>&lt;Destaque</w:t>
      </w:r>
      <w:proofErr w:type="gramEnd"/>
      <w:r w:rsidRPr="003418DD">
        <w:rPr>
          <w:i/>
        </w:rPr>
        <w:t xml:space="preserve"> os pontos de </w:t>
      </w:r>
      <w:r>
        <w:rPr>
          <w:i/>
        </w:rPr>
        <w:t>sucesso</w:t>
      </w:r>
      <w:r w:rsidRPr="003418DD">
        <w:rPr>
          <w:i/>
        </w:rPr>
        <w:t xml:space="preserve"> ocorridos no período (aspectos </w:t>
      </w:r>
      <w:r>
        <w:rPr>
          <w:i/>
        </w:rPr>
        <w:t>posi</w:t>
      </w:r>
      <w:r w:rsidRPr="003418DD">
        <w:rPr>
          <w:i/>
        </w:rPr>
        <w:t xml:space="preserve">tivos). Se não houver nenhum fato a ser destacado, informe: Nenhum fato relevante a ser </w:t>
      </w:r>
      <w:proofErr w:type="gramStart"/>
      <w:r w:rsidRPr="003418DD">
        <w:rPr>
          <w:i/>
        </w:rPr>
        <w:t>destacado.&gt;</w:t>
      </w:r>
      <w:proofErr w:type="gramEnd"/>
    </w:p>
    <w:p w:rsidR="00F3450B" w:rsidRDefault="00F3450B" w:rsidP="00F3450B">
      <w:pPr>
        <w:pStyle w:val="Ttulo2"/>
      </w:pPr>
      <w:r>
        <w:t>Pontos de atenção</w:t>
      </w:r>
    </w:p>
    <w:p w:rsidR="00F3450B" w:rsidRPr="003418DD" w:rsidRDefault="00F3450B" w:rsidP="00F3450B">
      <w:pPr>
        <w:rPr>
          <w:i/>
        </w:rPr>
      </w:pPr>
      <w:proofErr w:type="gramStart"/>
      <w:r w:rsidRPr="003418DD">
        <w:rPr>
          <w:i/>
        </w:rPr>
        <w:t>&lt;Destaque</w:t>
      </w:r>
      <w:proofErr w:type="gramEnd"/>
      <w:r w:rsidRPr="003418DD">
        <w:rPr>
          <w:i/>
        </w:rPr>
        <w:t xml:space="preserve"> os pontos de atenção ocorridos no período (aspectos negativos). Se não houver nenhum fato a ser destacado, informe: Nenhum fato relevante a ser </w:t>
      </w:r>
      <w:proofErr w:type="gramStart"/>
      <w:r w:rsidRPr="003418DD">
        <w:rPr>
          <w:i/>
        </w:rPr>
        <w:t>destacado.&gt;</w:t>
      </w:r>
      <w:proofErr w:type="gramEnd"/>
    </w:p>
    <w:p w:rsidR="00F3450B" w:rsidRPr="00F3450B" w:rsidRDefault="00F3450B" w:rsidP="00F3450B"/>
    <w:sectPr w:rsidR="00F3450B" w:rsidRPr="00F3450B" w:rsidSect="00DC7FF4">
      <w:pgSz w:w="11906" w:h="16838" w:code="9"/>
      <w:pgMar w:top="1701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929" w:rsidRDefault="00580929">
      <w:r>
        <w:separator/>
      </w:r>
    </w:p>
  </w:endnote>
  <w:endnote w:type="continuationSeparator" w:id="0">
    <w:p w:rsidR="00580929" w:rsidRDefault="0058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Futura Hv BT">
    <w:altName w:val="Lucida Sans Unicode"/>
    <w:charset w:val="00"/>
    <w:family w:val="swiss"/>
    <w:pitch w:val="variable"/>
    <w:sig w:usb0="00000007" w:usb1="00000000" w:usb2="00000000" w:usb3="00000000" w:csb0="00000011" w:csb1="00000000"/>
  </w:font>
  <w:font w:name="Swis721 Lt BT">
    <w:panose1 w:val="020B0403020202020204"/>
    <w:charset w:val="00"/>
    <w:family w:val="swiss"/>
    <w:pitch w:val="variable"/>
    <w:sig w:usb0="800000AF" w:usb1="1000204A" w:usb2="00000000" w:usb3="00000000" w:csb0="000000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0D752E">
      <w:tc>
        <w:tcPr>
          <w:tcW w:w="4536" w:type="dxa"/>
        </w:tcPr>
        <w:p w:rsidR="000D752E" w:rsidRDefault="000D752E">
          <w:pPr>
            <w:pStyle w:val="Rodap"/>
            <w:jc w:val="left"/>
          </w:pPr>
          <w:r>
            <w:t xml:space="preserve">Status </w:t>
          </w:r>
          <w:proofErr w:type="spellStart"/>
          <w:r>
            <w:t>Report</w:t>
          </w:r>
          <w:proofErr w:type="spellEnd"/>
        </w:p>
        <w:p w:rsidR="000D752E" w:rsidRDefault="000D752E">
          <w:pPr>
            <w:pStyle w:val="Rodap"/>
            <w:jc w:val="left"/>
          </w:pPr>
          <w:r>
            <w:t>Projeto &lt;código do projeto&gt; Versão X.X</w:t>
          </w:r>
        </w:p>
      </w:tc>
      <w:tc>
        <w:tcPr>
          <w:tcW w:w="4536" w:type="dxa"/>
        </w:tcPr>
        <w:p w:rsidR="000D752E" w:rsidRDefault="000D752E">
          <w:pPr>
            <w:pStyle w:val="Rodap"/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B0A42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>/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9B0A42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br/>
          </w:r>
          <w:r>
            <w:rPr>
              <w:snapToGrid w:val="0"/>
              <w:lang w:eastAsia="en-US"/>
            </w:rPr>
            <w:t xml:space="preserve"> </w:t>
          </w:r>
          <w:r>
            <w:rPr>
              <w:snapToGrid w:val="0"/>
              <w:lang w:eastAsia="en-US"/>
            </w:rPr>
            <w:br/>
            <w:t xml:space="preserve"> </w:t>
          </w:r>
          <w:r>
            <w:rPr>
              <w:snapToGrid w:val="0"/>
              <w:lang w:eastAsia="en-US"/>
            </w:rPr>
            <w:br/>
          </w:r>
          <w:r>
            <w:t xml:space="preserve"> </w:t>
          </w:r>
        </w:p>
      </w:tc>
    </w:tr>
  </w:tbl>
  <w:p w:rsidR="000D752E" w:rsidRDefault="000D752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929" w:rsidRDefault="00580929">
      <w:r>
        <w:separator/>
      </w:r>
    </w:p>
  </w:footnote>
  <w:footnote w:type="continuationSeparator" w:id="0">
    <w:p w:rsidR="00580929" w:rsidRDefault="005809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4552"/>
    </w:tblGrid>
    <w:tr w:rsidR="000D752E">
      <w:trPr>
        <w:trHeight w:val="922"/>
      </w:trPr>
      <w:tc>
        <w:tcPr>
          <w:tcW w:w="4536" w:type="dxa"/>
        </w:tcPr>
        <w:p w:rsidR="000D752E" w:rsidRDefault="000D752E">
          <w:pPr>
            <w:pStyle w:val="Cabealho"/>
          </w:pPr>
        </w:p>
      </w:tc>
      <w:tc>
        <w:tcPr>
          <w:tcW w:w="4552" w:type="dxa"/>
        </w:tcPr>
        <w:p w:rsidR="000D752E" w:rsidRDefault="000D752E" w:rsidP="0086267C">
          <w:pPr>
            <w:pStyle w:val="Cabealho"/>
            <w:jc w:val="center"/>
          </w:pPr>
        </w:p>
      </w:tc>
    </w:tr>
  </w:tbl>
  <w:p w:rsidR="000D752E" w:rsidRDefault="000D752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52E" w:rsidRDefault="000D752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830AD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–"/>
      <w:lvlJc w:val="left"/>
      <w:pPr>
        <w:ind w:left="283" w:hanging="283"/>
      </w:pPr>
      <w:rPr>
        <w:rFonts w:ascii="StarSymbol" w:eastAsia="StarSymbol" w:hAnsi="StarSymbol"/>
        <w:sz w:val="18"/>
      </w:rPr>
    </w:lvl>
    <w:lvl w:ilvl="1">
      <w:start w:val="1"/>
      <w:numFmt w:val="bullet"/>
      <w:suff w:val="nothing"/>
      <w:lvlText w:val="–"/>
      <w:lvlJc w:val="left"/>
      <w:pPr>
        <w:ind w:left="628" w:hanging="283"/>
      </w:pPr>
      <w:rPr>
        <w:rFonts w:ascii="StarSymbol" w:eastAsia="StarSymbol" w:hAnsi="StarSymbol"/>
        <w:sz w:val="18"/>
      </w:rPr>
    </w:lvl>
    <w:lvl w:ilvl="2">
      <w:start w:val="1"/>
      <w:numFmt w:val="bullet"/>
      <w:suff w:val="nothing"/>
      <w:lvlText w:val="–"/>
      <w:lvlJc w:val="left"/>
      <w:pPr>
        <w:ind w:left="973" w:hanging="283"/>
      </w:pPr>
      <w:rPr>
        <w:rFonts w:ascii="StarSymbol" w:eastAsia="StarSymbol" w:hAnsi="StarSymbol"/>
        <w:sz w:val="18"/>
      </w:rPr>
    </w:lvl>
    <w:lvl w:ilvl="3">
      <w:start w:val="1"/>
      <w:numFmt w:val="bullet"/>
      <w:suff w:val="nothing"/>
      <w:lvlText w:val="–"/>
      <w:lvlJc w:val="left"/>
      <w:pPr>
        <w:ind w:left="1318" w:hanging="283"/>
      </w:pPr>
      <w:rPr>
        <w:rFonts w:ascii="StarSymbol" w:eastAsia="StarSymbol" w:hAnsi="StarSymbol"/>
        <w:sz w:val="18"/>
      </w:rPr>
    </w:lvl>
    <w:lvl w:ilvl="4">
      <w:start w:val="1"/>
      <w:numFmt w:val="bullet"/>
      <w:suff w:val="nothing"/>
      <w:lvlText w:val="–"/>
      <w:lvlJc w:val="left"/>
      <w:pPr>
        <w:ind w:left="1663" w:hanging="283"/>
      </w:pPr>
      <w:rPr>
        <w:rFonts w:ascii="StarSymbol" w:eastAsia="StarSymbol" w:hAnsi="StarSymbol"/>
        <w:sz w:val="18"/>
      </w:rPr>
    </w:lvl>
    <w:lvl w:ilvl="5">
      <w:start w:val="1"/>
      <w:numFmt w:val="bullet"/>
      <w:suff w:val="nothing"/>
      <w:lvlText w:val="–"/>
      <w:lvlJc w:val="left"/>
      <w:pPr>
        <w:ind w:left="2008" w:hanging="283"/>
      </w:pPr>
      <w:rPr>
        <w:rFonts w:ascii="StarSymbol" w:eastAsia="StarSymbol" w:hAnsi="StarSymbol"/>
        <w:sz w:val="18"/>
      </w:rPr>
    </w:lvl>
    <w:lvl w:ilvl="6">
      <w:start w:val="1"/>
      <w:numFmt w:val="bullet"/>
      <w:suff w:val="nothing"/>
      <w:lvlText w:val="–"/>
      <w:lvlJc w:val="left"/>
      <w:pPr>
        <w:ind w:left="2353" w:hanging="283"/>
      </w:pPr>
      <w:rPr>
        <w:rFonts w:ascii="StarSymbol" w:eastAsia="StarSymbol" w:hAnsi="StarSymbol"/>
        <w:sz w:val="18"/>
      </w:rPr>
    </w:lvl>
    <w:lvl w:ilvl="7">
      <w:start w:val="1"/>
      <w:numFmt w:val="bullet"/>
      <w:suff w:val="nothing"/>
      <w:lvlText w:val="–"/>
      <w:lvlJc w:val="left"/>
      <w:pPr>
        <w:ind w:left="2698" w:hanging="283"/>
      </w:pPr>
      <w:rPr>
        <w:rFonts w:ascii="StarSymbol" w:eastAsia="StarSymbol" w:hAnsi="StarSymbol"/>
        <w:sz w:val="18"/>
      </w:rPr>
    </w:lvl>
    <w:lvl w:ilvl="8">
      <w:start w:val="1"/>
      <w:numFmt w:val="bullet"/>
      <w:suff w:val="nothing"/>
      <w:lvlText w:val="–"/>
      <w:lvlJc w:val="left"/>
      <w:pPr>
        <w:ind w:left="3043" w:hanging="283"/>
      </w:pPr>
      <w:rPr>
        <w:rFonts w:ascii="StarSymbol" w:eastAsia="StarSymbol" w:hAnsi="StarSymbol"/>
        <w:sz w:val="18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numFmt w:val="bullet"/>
      <w:suff w:val="nothing"/>
      <w:lvlText w:val="-"/>
      <w:lvlJc w:val="left"/>
      <w:rPr>
        <w:rFonts w:ascii="StarSymbol" w:hAnsi="StarSymbol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4" w15:restartNumberingAfterBreak="0">
    <w:nsid w:val="01722F45"/>
    <w:multiLevelType w:val="hybridMultilevel"/>
    <w:tmpl w:val="491E51C4"/>
    <w:lvl w:ilvl="0" w:tplc="75223E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F85A7A"/>
    <w:multiLevelType w:val="hybridMultilevel"/>
    <w:tmpl w:val="B180F258"/>
    <w:lvl w:ilvl="0" w:tplc="13808F3A">
      <w:start w:val="1"/>
      <w:numFmt w:val="decimal"/>
      <w:pStyle w:val="Requisito"/>
      <w:lvlText w:val="[RF0%1]"/>
      <w:lvlJc w:val="left"/>
      <w:pPr>
        <w:tabs>
          <w:tab w:val="num" w:pos="1440"/>
        </w:tabs>
        <w:ind w:left="720" w:hanging="360"/>
      </w:pPr>
      <w:rPr>
        <w:rFonts w:hint="default"/>
      </w:rPr>
    </w:lvl>
    <w:lvl w:ilvl="1" w:tplc="37E22EF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A0859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5B2AB7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AA26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26FA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A34AF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8EAE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9AFC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50834BE"/>
    <w:multiLevelType w:val="multilevel"/>
    <w:tmpl w:val="43162584"/>
    <w:lvl w:ilvl="0">
      <w:start w:val="2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20"/>
      <w:numFmt w:val="decimal"/>
      <w:lvlText w:val="%1.%2.%3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096D5A19"/>
    <w:multiLevelType w:val="hybridMultilevel"/>
    <w:tmpl w:val="5E52EAE6"/>
    <w:lvl w:ilvl="0" w:tplc="59881256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B0728BF8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26D6387A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163AFF44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9F2CC520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E06AC61E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FECEDD38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6A8CEC8C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6DE43F0C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13710058"/>
    <w:multiLevelType w:val="hybridMultilevel"/>
    <w:tmpl w:val="9EE2B9E2"/>
    <w:lvl w:ilvl="0" w:tplc="F08CB2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63AF4"/>
    <w:multiLevelType w:val="multilevel"/>
    <w:tmpl w:val="F50EB34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1A9F07FF"/>
    <w:multiLevelType w:val="hybridMultilevel"/>
    <w:tmpl w:val="E0E2B87A"/>
    <w:lvl w:ilvl="0" w:tplc="FAB0EC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B0A6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FFA0D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187F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2C64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EE18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0DB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CE05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4A9C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53E80"/>
    <w:multiLevelType w:val="hybridMultilevel"/>
    <w:tmpl w:val="F8EE4E84"/>
    <w:lvl w:ilvl="0" w:tplc="2556ADEA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6E88B52A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B00AE856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08273A2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A09ABBB8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09A874A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A3101D74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42041884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CC02F3EC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ED7526C"/>
    <w:multiLevelType w:val="hybridMultilevel"/>
    <w:tmpl w:val="90601BFE"/>
    <w:lvl w:ilvl="0" w:tplc="994C71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0876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5CC54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02B2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C8AD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BDC42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44F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EAC6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AEA4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33740"/>
    <w:multiLevelType w:val="hybridMultilevel"/>
    <w:tmpl w:val="A832037A"/>
    <w:lvl w:ilvl="0" w:tplc="788CED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C2EC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3C23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8810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7E65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F4C1A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06B9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4021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3E8A2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D155B"/>
    <w:multiLevelType w:val="hybridMultilevel"/>
    <w:tmpl w:val="E64ED9C2"/>
    <w:lvl w:ilvl="0" w:tplc="5796687E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1D627A04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75BAC4F0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AA0C380E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E5F2F7AC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3B627F6E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3F04B30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BBE48EE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52FC0F02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26F2DF9"/>
    <w:multiLevelType w:val="hybridMultilevel"/>
    <w:tmpl w:val="FB905C96"/>
    <w:lvl w:ilvl="0" w:tplc="DED2C41A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BF84B476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AA864B7A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638010C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86FACEF8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BD0ACBB4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39DAD842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FFA28ECA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8398D592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22A375E0"/>
    <w:multiLevelType w:val="hybridMultilevel"/>
    <w:tmpl w:val="AC7EFFA2"/>
    <w:lvl w:ilvl="0" w:tplc="15BE63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60F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5C82F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FE4C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BA31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0FAC2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C05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B8D8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812DA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EF4A62"/>
    <w:multiLevelType w:val="hybridMultilevel"/>
    <w:tmpl w:val="C7A48AC0"/>
    <w:lvl w:ilvl="0" w:tplc="A4F86AC2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16F87FE8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660C74D6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9200866C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44CEE130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7FD236A6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E89EB694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E440ECA0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6F72CA54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6860B53"/>
    <w:multiLevelType w:val="hybridMultilevel"/>
    <w:tmpl w:val="4EBCD240"/>
    <w:lvl w:ilvl="0" w:tplc="1D3CD6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E84A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326A0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DC37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4C65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FB2CD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3C0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DE00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9C52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DF4D3D"/>
    <w:multiLevelType w:val="hybridMultilevel"/>
    <w:tmpl w:val="E4A2C582"/>
    <w:lvl w:ilvl="0" w:tplc="510EF006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AB62775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39663C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CD642E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196A59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BE0066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8B6A85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5522CF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E12AA68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1718C5"/>
    <w:multiLevelType w:val="hybridMultilevel"/>
    <w:tmpl w:val="F00C9ACE"/>
    <w:lvl w:ilvl="0" w:tplc="4F5AB6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0402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0B6FA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7A6D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B6E3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0B652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6CAB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DEB7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F3A3D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2E1535"/>
    <w:multiLevelType w:val="hybridMultilevel"/>
    <w:tmpl w:val="ABE02206"/>
    <w:lvl w:ilvl="0" w:tplc="BD7029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BEEF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0947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C81D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BC87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9C19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0AB4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80CF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85E7A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C856E4"/>
    <w:multiLevelType w:val="hybridMultilevel"/>
    <w:tmpl w:val="646E4B64"/>
    <w:lvl w:ilvl="0" w:tplc="BFB416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4AD3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85C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1C15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50A0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90CF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6439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EC8D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024CA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2E352D"/>
    <w:multiLevelType w:val="hybridMultilevel"/>
    <w:tmpl w:val="71C043FE"/>
    <w:lvl w:ilvl="0" w:tplc="439E8B98">
      <w:start w:val="1"/>
      <w:numFmt w:val="bullet"/>
      <w:lvlText w:val=""/>
      <w:lvlJc w:val="left"/>
      <w:pPr>
        <w:tabs>
          <w:tab w:val="num" w:pos="1504"/>
        </w:tabs>
        <w:ind w:left="1504" w:hanging="360"/>
      </w:pPr>
      <w:rPr>
        <w:rFonts w:ascii="Symbol" w:hAnsi="Symbol" w:hint="default"/>
      </w:rPr>
    </w:lvl>
    <w:lvl w:ilvl="1" w:tplc="CB40D982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E3A1A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3748E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B810E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020C0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1385F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2546D7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6C02E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84583C"/>
    <w:multiLevelType w:val="singleLevel"/>
    <w:tmpl w:val="73261C7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4CA510C6"/>
    <w:multiLevelType w:val="hybridMultilevel"/>
    <w:tmpl w:val="3C8EA3F0"/>
    <w:lvl w:ilvl="0" w:tplc="DAF2F0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8611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D642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78E8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105D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B1419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AC57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9C58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1E856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AF11A0"/>
    <w:multiLevelType w:val="hybridMultilevel"/>
    <w:tmpl w:val="B40A764C"/>
    <w:lvl w:ilvl="0" w:tplc="F08CB2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97FFA"/>
    <w:multiLevelType w:val="hybridMultilevel"/>
    <w:tmpl w:val="C63A43F0"/>
    <w:lvl w:ilvl="0" w:tplc="33769CF0">
      <w:start w:val="1"/>
      <w:numFmt w:val="bullet"/>
      <w:lvlText w:val=""/>
      <w:lvlJc w:val="left"/>
      <w:pPr>
        <w:tabs>
          <w:tab w:val="num" w:pos="848"/>
        </w:tabs>
        <w:ind w:left="848" w:hanging="360"/>
      </w:pPr>
      <w:rPr>
        <w:rFonts w:ascii="Symbol" w:hAnsi="Symbol" w:hint="default"/>
      </w:rPr>
    </w:lvl>
    <w:lvl w:ilvl="1" w:tplc="0B9A87C0" w:tentative="1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43A46FD8" w:tentative="1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168E9BEE" w:tentative="1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hint="default"/>
      </w:rPr>
    </w:lvl>
    <w:lvl w:ilvl="4" w:tplc="8F94C1E6" w:tentative="1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15468830" w:tentative="1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404613D0" w:tentative="1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hAnsi="Symbol" w:hint="default"/>
      </w:rPr>
    </w:lvl>
    <w:lvl w:ilvl="7" w:tplc="70E0D8F2" w:tentative="1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4FC836FC" w:tentative="1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8" w15:restartNumberingAfterBreak="0">
    <w:nsid w:val="504950F7"/>
    <w:multiLevelType w:val="singleLevel"/>
    <w:tmpl w:val="0D40980E"/>
    <w:lvl w:ilvl="0">
      <w:start w:val="1"/>
      <w:numFmt w:val="bullet"/>
      <w:pStyle w:val="Bullet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77C6981"/>
    <w:multiLevelType w:val="hybridMultilevel"/>
    <w:tmpl w:val="906ACAFE"/>
    <w:lvl w:ilvl="0" w:tplc="346A10C8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3744A0D8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E9EEDA6C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C67482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33629D28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A84848C2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9500A1FC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C088A6F4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84F89C72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91D7D2F"/>
    <w:multiLevelType w:val="hybridMultilevel"/>
    <w:tmpl w:val="8A765F5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EC164E5"/>
    <w:multiLevelType w:val="hybridMultilevel"/>
    <w:tmpl w:val="062E6222"/>
    <w:lvl w:ilvl="0" w:tplc="F08CB2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8B0C26"/>
    <w:multiLevelType w:val="hybridMultilevel"/>
    <w:tmpl w:val="925AFE36"/>
    <w:lvl w:ilvl="0" w:tplc="1DBC3A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DAC3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1FA3D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647F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BC92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2CA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C0D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E6FD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12466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67C11"/>
    <w:multiLevelType w:val="hybridMultilevel"/>
    <w:tmpl w:val="C8FE39EC"/>
    <w:lvl w:ilvl="0" w:tplc="38BA8C0A">
      <w:start w:val="1"/>
      <w:numFmt w:val="bullet"/>
      <w:lvlText w:val="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EA52DC1E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1F5EB5A4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AE6DF2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64C69C56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26CE13C8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605C2390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ABD49420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20FCEB6E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61E54A1"/>
    <w:multiLevelType w:val="hybridMultilevel"/>
    <w:tmpl w:val="BE1A8BD8"/>
    <w:lvl w:ilvl="0" w:tplc="1F2641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F4AA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B2A94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A8BC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7C6C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2F6A7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804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BC60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383C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B252F1"/>
    <w:multiLevelType w:val="hybridMultilevel"/>
    <w:tmpl w:val="60D06E6A"/>
    <w:lvl w:ilvl="0" w:tplc="75223E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549D8"/>
    <w:multiLevelType w:val="hybridMultilevel"/>
    <w:tmpl w:val="2E6C5306"/>
    <w:lvl w:ilvl="0" w:tplc="04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C807F53"/>
    <w:multiLevelType w:val="hybridMultilevel"/>
    <w:tmpl w:val="032646E2"/>
    <w:lvl w:ilvl="0" w:tplc="ED98A92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C291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3A21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2DCA9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6C66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EDC819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A2A44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B0AC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482A8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AA4659"/>
    <w:multiLevelType w:val="hybridMultilevel"/>
    <w:tmpl w:val="0E0056EA"/>
    <w:lvl w:ilvl="0" w:tplc="BD9CC2A2">
      <w:start w:val="1"/>
      <w:numFmt w:val="bullet"/>
      <w:lvlText w:val=""/>
      <w:lvlJc w:val="left"/>
      <w:pPr>
        <w:tabs>
          <w:tab w:val="num" w:pos="849"/>
        </w:tabs>
        <w:ind w:left="849" w:hanging="360"/>
      </w:pPr>
      <w:rPr>
        <w:rFonts w:ascii="Symbol" w:hAnsi="Symbol" w:hint="default"/>
      </w:rPr>
    </w:lvl>
    <w:lvl w:ilvl="1" w:tplc="40603252" w:tentative="1">
      <w:start w:val="1"/>
      <w:numFmt w:val="bullet"/>
      <w:lvlText w:val="o"/>
      <w:lvlJc w:val="left"/>
      <w:pPr>
        <w:tabs>
          <w:tab w:val="num" w:pos="1569"/>
        </w:tabs>
        <w:ind w:left="1569" w:hanging="360"/>
      </w:pPr>
      <w:rPr>
        <w:rFonts w:ascii="Courier New" w:hAnsi="Courier New" w:hint="default"/>
      </w:rPr>
    </w:lvl>
    <w:lvl w:ilvl="2" w:tplc="CC546D62" w:tentative="1">
      <w:start w:val="1"/>
      <w:numFmt w:val="bullet"/>
      <w:lvlText w:val=""/>
      <w:lvlJc w:val="left"/>
      <w:pPr>
        <w:tabs>
          <w:tab w:val="num" w:pos="2289"/>
        </w:tabs>
        <w:ind w:left="2289" w:hanging="360"/>
      </w:pPr>
      <w:rPr>
        <w:rFonts w:ascii="Wingdings" w:hAnsi="Wingdings" w:hint="default"/>
      </w:rPr>
    </w:lvl>
    <w:lvl w:ilvl="3" w:tplc="C6B82E1C" w:tentative="1">
      <w:start w:val="1"/>
      <w:numFmt w:val="bullet"/>
      <w:lvlText w:val=""/>
      <w:lvlJc w:val="left"/>
      <w:pPr>
        <w:tabs>
          <w:tab w:val="num" w:pos="3009"/>
        </w:tabs>
        <w:ind w:left="3009" w:hanging="360"/>
      </w:pPr>
      <w:rPr>
        <w:rFonts w:ascii="Symbol" w:hAnsi="Symbol" w:hint="default"/>
      </w:rPr>
    </w:lvl>
    <w:lvl w:ilvl="4" w:tplc="67B64584" w:tentative="1">
      <w:start w:val="1"/>
      <w:numFmt w:val="bullet"/>
      <w:lvlText w:val="o"/>
      <w:lvlJc w:val="left"/>
      <w:pPr>
        <w:tabs>
          <w:tab w:val="num" w:pos="3729"/>
        </w:tabs>
        <w:ind w:left="3729" w:hanging="360"/>
      </w:pPr>
      <w:rPr>
        <w:rFonts w:ascii="Courier New" w:hAnsi="Courier New" w:hint="default"/>
      </w:rPr>
    </w:lvl>
    <w:lvl w:ilvl="5" w:tplc="662C0390" w:tentative="1">
      <w:start w:val="1"/>
      <w:numFmt w:val="bullet"/>
      <w:lvlText w:val=""/>
      <w:lvlJc w:val="left"/>
      <w:pPr>
        <w:tabs>
          <w:tab w:val="num" w:pos="4449"/>
        </w:tabs>
        <w:ind w:left="4449" w:hanging="360"/>
      </w:pPr>
      <w:rPr>
        <w:rFonts w:ascii="Wingdings" w:hAnsi="Wingdings" w:hint="default"/>
      </w:rPr>
    </w:lvl>
    <w:lvl w:ilvl="6" w:tplc="2688B094" w:tentative="1">
      <w:start w:val="1"/>
      <w:numFmt w:val="bullet"/>
      <w:lvlText w:val=""/>
      <w:lvlJc w:val="left"/>
      <w:pPr>
        <w:tabs>
          <w:tab w:val="num" w:pos="5169"/>
        </w:tabs>
        <w:ind w:left="5169" w:hanging="360"/>
      </w:pPr>
      <w:rPr>
        <w:rFonts w:ascii="Symbol" w:hAnsi="Symbol" w:hint="default"/>
      </w:rPr>
    </w:lvl>
    <w:lvl w:ilvl="7" w:tplc="CA466802" w:tentative="1">
      <w:start w:val="1"/>
      <w:numFmt w:val="bullet"/>
      <w:lvlText w:val="o"/>
      <w:lvlJc w:val="left"/>
      <w:pPr>
        <w:tabs>
          <w:tab w:val="num" w:pos="5889"/>
        </w:tabs>
        <w:ind w:left="5889" w:hanging="360"/>
      </w:pPr>
      <w:rPr>
        <w:rFonts w:ascii="Courier New" w:hAnsi="Courier New" w:hint="default"/>
      </w:rPr>
    </w:lvl>
    <w:lvl w:ilvl="8" w:tplc="6D28F49A" w:tentative="1">
      <w:start w:val="1"/>
      <w:numFmt w:val="bullet"/>
      <w:lvlText w:val=""/>
      <w:lvlJc w:val="left"/>
      <w:pPr>
        <w:tabs>
          <w:tab w:val="num" w:pos="6609"/>
        </w:tabs>
        <w:ind w:left="6609" w:hanging="360"/>
      </w:pPr>
      <w:rPr>
        <w:rFonts w:ascii="Wingdings" w:hAnsi="Wingdings" w:hint="default"/>
      </w:rPr>
    </w:lvl>
  </w:abstractNum>
  <w:abstractNum w:abstractNumId="39" w15:restartNumberingAfterBreak="0">
    <w:nsid w:val="7DAF6EA6"/>
    <w:multiLevelType w:val="hybridMultilevel"/>
    <w:tmpl w:val="831AE6C0"/>
    <w:lvl w:ilvl="0" w:tplc="269224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8365FF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B44B31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F1A505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328277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9C81D8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9E08E8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BE29CD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69A6B7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9"/>
  </w:num>
  <w:num w:numId="3">
    <w:abstractNumId w:val="34"/>
  </w:num>
  <w:num w:numId="4">
    <w:abstractNumId w:val="28"/>
  </w:num>
  <w:num w:numId="5">
    <w:abstractNumId w:val="22"/>
  </w:num>
  <w:num w:numId="6">
    <w:abstractNumId w:val="38"/>
  </w:num>
  <w:num w:numId="7">
    <w:abstractNumId w:val="12"/>
  </w:num>
  <w:num w:numId="8">
    <w:abstractNumId w:val="10"/>
  </w:num>
  <w:num w:numId="9">
    <w:abstractNumId w:val="32"/>
  </w:num>
  <w:num w:numId="10">
    <w:abstractNumId w:val="23"/>
  </w:num>
  <w:num w:numId="11">
    <w:abstractNumId w:val="27"/>
  </w:num>
  <w:num w:numId="12">
    <w:abstractNumId w:val="7"/>
  </w:num>
  <w:num w:numId="13">
    <w:abstractNumId w:val="39"/>
  </w:num>
  <w:num w:numId="14">
    <w:abstractNumId w:val="3"/>
  </w:num>
  <w:num w:numId="15">
    <w:abstractNumId w:val="2"/>
  </w:num>
  <w:num w:numId="16">
    <w:abstractNumId w:val="15"/>
  </w:num>
  <w:num w:numId="17">
    <w:abstractNumId w:val="37"/>
  </w:num>
  <w:num w:numId="18">
    <w:abstractNumId w:val="5"/>
  </w:num>
  <w:num w:numId="19">
    <w:abstractNumId w:val="16"/>
  </w:num>
  <w:num w:numId="20">
    <w:abstractNumId w:val="13"/>
  </w:num>
  <w:num w:numId="21">
    <w:abstractNumId w:val="25"/>
  </w:num>
  <w:num w:numId="22">
    <w:abstractNumId w:val="18"/>
  </w:num>
  <w:num w:numId="23">
    <w:abstractNumId w:val="1"/>
  </w:num>
  <w:num w:numId="24">
    <w:abstractNumId w:val="33"/>
  </w:num>
  <w:num w:numId="25">
    <w:abstractNumId w:val="6"/>
  </w:num>
  <w:num w:numId="26">
    <w:abstractNumId w:val="9"/>
    <w:lvlOverride w:ilvl="0">
      <w:startOverride w:val="2"/>
    </w:lvlOverride>
    <w:lvlOverride w:ilvl="1">
      <w:startOverride w:val="1"/>
    </w:lvlOverride>
    <w:lvlOverride w:ilvl="2">
      <w:startOverride w:val="20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</w:num>
  <w:num w:numId="29">
    <w:abstractNumId w:val="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2"/>
    </w:lvlOverride>
    <w:lvlOverride w:ilvl="1">
      <w:startOverride w:val="1"/>
    </w:lvlOverride>
    <w:lvlOverride w:ilvl="2">
      <w:startOverride w:val="20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20"/>
  </w:num>
  <w:num w:numId="37">
    <w:abstractNumId w:val="19"/>
  </w:num>
  <w:num w:numId="38">
    <w:abstractNumId w:val="14"/>
  </w:num>
  <w:num w:numId="39">
    <w:abstractNumId w:val="17"/>
  </w:num>
  <w:num w:numId="40">
    <w:abstractNumId w:val="9"/>
    <w:lvlOverride w:ilvl="0">
      <w:startOverride w:val="5"/>
    </w:lvlOverride>
  </w:num>
  <w:num w:numId="41">
    <w:abstractNumId w:val="21"/>
  </w:num>
  <w:num w:numId="42">
    <w:abstractNumId w:val="11"/>
  </w:num>
  <w:num w:numId="43">
    <w:abstractNumId w:val="29"/>
  </w:num>
  <w:num w:numId="44">
    <w:abstractNumId w:val="36"/>
  </w:num>
  <w:num w:numId="45">
    <w:abstractNumId w:val="8"/>
  </w:num>
  <w:num w:numId="46">
    <w:abstractNumId w:val="31"/>
  </w:num>
  <w:num w:numId="47">
    <w:abstractNumId w:val="26"/>
  </w:num>
  <w:num w:numId="48">
    <w:abstractNumId w:val="30"/>
  </w:num>
  <w:num w:numId="49">
    <w:abstractNumId w:val="4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06B8"/>
    <w:rsid w:val="00006469"/>
    <w:rsid w:val="000D27E9"/>
    <w:rsid w:val="000D752E"/>
    <w:rsid w:val="000F68FC"/>
    <w:rsid w:val="001102AF"/>
    <w:rsid w:val="00170460"/>
    <w:rsid w:val="001B578E"/>
    <w:rsid w:val="001B6E5E"/>
    <w:rsid w:val="001C66AF"/>
    <w:rsid w:val="001D7D8D"/>
    <w:rsid w:val="00205ED5"/>
    <w:rsid w:val="002231CF"/>
    <w:rsid w:val="0025690E"/>
    <w:rsid w:val="0029639D"/>
    <w:rsid w:val="002C49CB"/>
    <w:rsid w:val="002D0A56"/>
    <w:rsid w:val="002E7AAF"/>
    <w:rsid w:val="002F1D04"/>
    <w:rsid w:val="002F73DB"/>
    <w:rsid w:val="003418DD"/>
    <w:rsid w:val="003451D2"/>
    <w:rsid w:val="00353B1A"/>
    <w:rsid w:val="00355450"/>
    <w:rsid w:val="00362838"/>
    <w:rsid w:val="0036558A"/>
    <w:rsid w:val="003706D9"/>
    <w:rsid w:val="0039162B"/>
    <w:rsid w:val="003C4123"/>
    <w:rsid w:val="003F1E16"/>
    <w:rsid w:val="004071E4"/>
    <w:rsid w:val="00447EB1"/>
    <w:rsid w:val="00466844"/>
    <w:rsid w:val="00472357"/>
    <w:rsid w:val="00496C05"/>
    <w:rsid w:val="004A2095"/>
    <w:rsid w:val="004B0DEA"/>
    <w:rsid w:val="004B318F"/>
    <w:rsid w:val="004E12FD"/>
    <w:rsid w:val="005140F8"/>
    <w:rsid w:val="00526B9A"/>
    <w:rsid w:val="00543315"/>
    <w:rsid w:val="00555A5A"/>
    <w:rsid w:val="00580929"/>
    <w:rsid w:val="00595ECC"/>
    <w:rsid w:val="005F32DB"/>
    <w:rsid w:val="00605BB2"/>
    <w:rsid w:val="006504E0"/>
    <w:rsid w:val="00684234"/>
    <w:rsid w:val="006854D0"/>
    <w:rsid w:val="0068564A"/>
    <w:rsid w:val="0068590B"/>
    <w:rsid w:val="006A2E11"/>
    <w:rsid w:val="006C2064"/>
    <w:rsid w:val="006D1B9E"/>
    <w:rsid w:val="007153F9"/>
    <w:rsid w:val="00734711"/>
    <w:rsid w:val="00735644"/>
    <w:rsid w:val="0075504B"/>
    <w:rsid w:val="0076653E"/>
    <w:rsid w:val="007E2B1B"/>
    <w:rsid w:val="00802D20"/>
    <w:rsid w:val="0080417A"/>
    <w:rsid w:val="0086267C"/>
    <w:rsid w:val="00880FF4"/>
    <w:rsid w:val="0089032C"/>
    <w:rsid w:val="00890AFF"/>
    <w:rsid w:val="008B0087"/>
    <w:rsid w:val="008B73EC"/>
    <w:rsid w:val="008F409B"/>
    <w:rsid w:val="009249DA"/>
    <w:rsid w:val="0093606F"/>
    <w:rsid w:val="00942A38"/>
    <w:rsid w:val="00974A57"/>
    <w:rsid w:val="009B0A42"/>
    <w:rsid w:val="009C5E8B"/>
    <w:rsid w:val="009C6D1E"/>
    <w:rsid w:val="009C7DA6"/>
    <w:rsid w:val="009E3FC3"/>
    <w:rsid w:val="009F4ACE"/>
    <w:rsid w:val="00A247BE"/>
    <w:rsid w:val="00A312CB"/>
    <w:rsid w:val="00A531A6"/>
    <w:rsid w:val="00A60995"/>
    <w:rsid w:val="00A75813"/>
    <w:rsid w:val="00A95B88"/>
    <w:rsid w:val="00AA3D3D"/>
    <w:rsid w:val="00AE71C4"/>
    <w:rsid w:val="00B000A5"/>
    <w:rsid w:val="00B02F89"/>
    <w:rsid w:val="00B224A6"/>
    <w:rsid w:val="00B67C8E"/>
    <w:rsid w:val="00B862A8"/>
    <w:rsid w:val="00B92911"/>
    <w:rsid w:val="00B97A41"/>
    <w:rsid w:val="00C30183"/>
    <w:rsid w:val="00C30855"/>
    <w:rsid w:val="00C87EF9"/>
    <w:rsid w:val="00CB2E5E"/>
    <w:rsid w:val="00CD3452"/>
    <w:rsid w:val="00CE175F"/>
    <w:rsid w:val="00D167BE"/>
    <w:rsid w:val="00D4517E"/>
    <w:rsid w:val="00D456BD"/>
    <w:rsid w:val="00D55B11"/>
    <w:rsid w:val="00D837E5"/>
    <w:rsid w:val="00D83854"/>
    <w:rsid w:val="00DC7FF4"/>
    <w:rsid w:val="00DD342C"/>
    <w:rsid w:val="00E371FE"/>
    <w:rsid w:val="00E60C93"/>
    <w:rsid w:val="00E750E1"/>
    <w:rsid w:val="00E85DE2"/>
    <w:rsid w:val="00E906B8"/>
    <w:rsid w:val="00EE007A"/>
    <w:rsid w:val="00EE2A53"/>
    <w:rsid w:val="00EF3D34"/>
    <w:rsid w:val="00EF616C"/>
    <w:rsid w:val="00F1153C"/>
    <w:rsid w:val="00F3450B"/>
    <w:rsid w:val="00F6572F"/>
    <w:rsid w:val="00F76028"/>
    <w:rsid w:val="00FB658F"/>
    <w:rsid w:val="00FC0126"/>
    <w:rsid w:val="00FD7E35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21C3F16-BC92-4091-AE7D-C9F0B18C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aliases w:val="h1,CapituloTitulo"/>
    <w:basedOn w:val="Normal"/>
    <w:next w:val="Normal"/>
    <w:link w:val="Ttulo1Char"/>
    <w:qFormat/>
    <w:pPr>
      <w:keepNext/>
      <w:numPr>
        <w:numId w:val="2"/>
      </w:numPr>
      <w:shd w:val="pct12" w:color="auto" w:fill="FFFFFF"/>
      <w:spacing w:before="240" w:after="120"/>
      <w:outlineLvl w:val="0"/>
    </w:pPr>
    <w:rPr>
      <w:rFonts w:ascii="Arial" w:hAnsi="Arial"/>
      <w:b/>
      <w:caps/>
      <w:shadow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18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pPr>
      <w:numPr>
        <w:numId w:val="1"/>
      </w:numPr>
    </w:pPr>
  </w:style>
  <w:style w:type="paragraph" w:styleId="Commarcadores">
    <w:name w:val="List Bullet"/>
    <w:basedOn w:val="Normal"/>
    <w:autoRedefine/>
    <w:pPr>
      <w:ind w:left="720"/>
    </w:p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paragraph" w:customStyle="1" w:styleId="sistema">
    <w:name w:val="sistema"/>
    <w:basedOn w:val="Normal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rPr>
      <w:i/>
      <w:iCs/>
    </w:rPr>
  </w:style>
  <w:style w:type="paragraph" w:styleId="Remissivo9">
    <w:name w:val="index 9"/>
    <w:basedOn w:val="Normal"/>
    <w:next w:val="Normal"/>
    <w:autoRedefine/>
    <w:semiHidden/>
    <w:pPr>
      <w:ind w:left="2160" w:hanging="240"/>
    </w:pPr>
  </w:style>
  <w:style w:type="paragraph" w:customStyle="1" w:styleId="BulletItem">
    <w:name w:val="Bullet Item"/>
    <w:basedOn w:val="Normal"/>
    <w:pPr>
      <w:widowControl w:val="0"/>
      <w:numPr>
        <w:numId w:val="4"/>
      </w:numPr>
      <w:spacing w:before="0" w:after="0" w:line="360" w:lineRule="auto"/>
    </w:pPr>
    <w:rPr>
      <w:rFonts w:ascii="Arial" w:hAnsi="Arial"/>
      <w:sz w:val="22"/>
    </w:rPr>
  </w:style>
  <w:style w:type="paragraph" w:styleId="Corpodetexto2">
    <w:name w:val="Body Text 2"/>
    <w:basedOn w:val="Normal"/>
    <w:pPr>
      <w:spacing w:before="0" w:after="0"/>
      <w:jc w:val="center"/>
    </w:pPr>
    <w:rPr>
      <w:rFonts w:ascii="Tahoma" w:hAnsi="Tahoma" w:cs="Tahoma"/>
      <w:b/>
      <w:bCs/>
      <w:color w:val="800000"/>
      <w:szCs w:val="24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Corpodetexto3">
    <w:name w:val="Body Text 3"/>
    <w:basedOn w:val="Normal"/>
    <w:rPr>
      <w:color w:val="000000"/>
    </w:rPr>
  </w:style>
  <w:style w:type="paragraph" w:styleId="ndicedeilustraes">
    <w:name w:val="table of figures"/>
    <w:basedOn w:val="Normal"/>
    <w:next w:val="Normal"/>
    <w:semiHidden/>
    <w:pPr>
      <w:spacing w:after="0"/>
      <w:ind w:left="475" w:hanging="475"/>
      <w:jc w:val="left"/>
    </w:pPr>
    <w:rPr>
      <w:i/>
      <w:sz w:val="22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Courier New" w:hAnsi="Courier New" w:cs="Courier New"/>
      <w:sz w:val="20"/>
      <w:lang w:val="pt-PT"/>
    </w:rPr>
  </w:style>
  <w:style w:type="paragraph" w:styleId="Partesuperior-zdoformulrio">
    <w:name w:val="HTML Top of Form"/>
    <w:basedOn w:val="Normal"/>
    <w:next w:val="Normal"/>
    <w:hidden/>
    <w:pPr>
      <w:pBdr>
        <w:bottom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  <w:lang w:val="pt-PT"/>
    </w:rPr>
  </w:style>
  <w:style w:type="paragraph" w:styleId="Parteinferiordoformulrio">
    <w:name w:val="HTML Bottom of Form"/>
    <w:basedOn w:val="Normal"/>
    <w:next w:val="Normal"/>
    <w:hidden/>
    <w:pPr>
      <w:pBdr>
        <w:top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  <w:lang w:val="pt-PT"/>
    </w:rPr>
  </w:style>
  <w:style w:type="paragraph" w:styleId="Recuodecorpodetexto">
    <w:name w:val="Body Text Indent"/>
    <w:basedOn w:val="Normal"/>
    <w:pPr>
      <w:ind w:left="780"/>
    </w:pPr>
  </w:style>
  <w:style w:type="paragraph" w:styleId="Recuodecorpodetexto2">
    <w:name w:val="Body Text Indent 2"/>
    <w:basedOn w:val="Normal"/>
    <w:pPr>
      <w:ind w:left="64"/>
    </w:pPr>
  </w:style>
  <w:style w:type="character" w:customStyle="1" w:styleId="grame">
    <w:name w:val="grame"/>
    <w:basedOn w:val="Fontepargpadro"/>
  </w:style>
  <w:style w:type="paragraph" w:styleId="Recuodecorpodetexto3">
    <w:name w:val="Body Text Indent 3"/>
    <w:basedOn w:val="Normal"/>
    <w:pPr>
      <w:ind w:left="720"/>
    </w:pPr>
  </w:style>
  <w:style w:type="paragraph" w:customStyle="1" w:styleId="n">
    <w:name w:val="n"/>
    <w:basedOn w:val="Requisito"/>
    <w:pPr>
      <w:numPr>
        <w:numId w:val="0"/>
      </w:numPr>
      <w:jc w:val="both"/>
    </w:pPr>
  </w:style>
  <w:style w:type="paragraph" w:customStyle="1" w:styleId="r">
    <w:name w:val="r"/>
    <w:basedOn w:val="Normal"/>
  </w:style>
  <w:style w:type="character" w:styleId="Forte">
    <w:name w:val="Strong"/>
    <w:qFormat/>
    <w:rPr>
      <w:b/>
      <w:bCs/>
    </w:rPr>
  </w:style>
  <w:style w:type="paragraph" w:styleId="NormalWeb">
    <w:name w:val="Normal (Web)"/>
    <w:basedOn w:val="Normal"/>
    <w:pPr>
      <w:spacing w:before="100" w:beforeAutospacing="1" w:after="119"/>
      <w:jc w:val="left"/>
    </w:pPr>
    <w:rPr>
      <w:szCs w:val="24"/>
    </w:rPr>
  </w:style>
  <w:style w:type="character" w:customStyle="1" w:styleId="WW8Num11z4">
    <w:name w:val="WW8Num11z4"/>
    <w:rPr>
      <w:rFonts w:ascii="Courier New" w:hAnsi="Courier New"/>
    </w:rPr>
  </w:style>
  <w:style w:type="character" w:styleId="nfase">
    <w:name w:val="Emphasis"/>
    <w:qFormat/>
    <w:rPr>
      <w:i/>
      <w:iCs/>
    </w:rPr>
  </w:style>
  <w:style w:type="paragraph" w:styleId="Subttulo">
    <w:name w:val="Subtitle"/>
    <w:basedOn w:val="Ttulo"/>
    <w:next w:val="Corpodetexto"/>
    <w:qFormat/>
    <w:rsid w:val="00EE2A53"/>
    <w:pPr>
      <w:keepNext/>
      <w:widowControl w:val="0"/>
      <w:suppressAutoHyphens/>
      <w:spacing w:after="120"/>
      <w:outlineLvl w:val="9"/>
    </w:pPr>
    <w:rPr>
      <w:rFonts w:ascii="Albany" w:eastAsia="HG Mincho Light J" w:hAnsi="Albany" w:cs="Times New Roman"/>
      <w:b w:val="0"/>
      <w:bCs w:val="0"/>
      <w:i/>
      <w:color w:val="000000"/>
      <w:kern w:val="0"/>
      <w:sz w:val="28"/>
      <w:szCs w:val="20"/>
    </w:rPr>
  </w:style>
  <w:style w:type="paragraph" w:customStyle="1" w:styleId="Ttulodondice">
    <w:name w:val="Título do Índice"/>
    <w:basedOn w:val="Ttulo"/>
    <w:rsid w:val="00EE2A53"/>
    <w:pPr>
      <w:keepNext/>
      <w:widowControl w:val="0"/>
      <w:suppressLineNumbers/>
      <w:suppressAutoHyphens/>
      <w:spacing w:after="120"/>
      <w:jc w:val="left"/>
      <w:outlineLvl w:val="9"/>
    </w:pPr>
    <w:rPr>
      <w:rFonts w:ascii="Albany" w:eastAsia="HG Mincho Light J" w:hAnsi="Albany" w:cs="Times New Roman"/>
      <w:bCs w:val="0"/>
      <w:color w:val="000000"/>
      <w:kern w:val="0"/>
      <w:szCs w:val="20"/>
    </w:rPr>
  </w:style>
  <w:style w:type="paragraph" w:styleId="Ttulo">
    <w:name w:val="Title"/>
    <w:basedOn w:val="Normal"/>
    <w:qFormat/>
    <w:rsid w:val="00EE2A53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Sumrio">
    <w:name w:val="Sumário"/>
    <w:basedOn w:val="Normal"/>
    <w:rsid w:val="00C30183"/>
    <w:pPr>
      <w:spacing w:before="0" w:after="120" w:line="360" w:lineRule="auto"/>
      <w:jc w:val="center"/>
    </w:pPr>
    <w:rPr>
      <w:rFonts w:ascii="Futura Hv BT" w:hAnsi="Futura Hv BT"/>
      <w:b/>
      <w:emboss/>
      <w:color w:val="333300"/>
      <w:sz w:val="36"/>
      <w:lang w:eastAsia="en-US"/>
    </w:rPr>
  </w:style>
  <w:style w:type="paragraph" w:customStyle="1" w:styleId="NormalBold">
    <w:name w:val="Normal Bold"/>
    <w:basedOn w:val="Normal"/>
    <w:autoRedefine/>
    <w:rsid w:val="00C30183"/>
    <w:pPr>
      <w:spacing w:line="360" w:lineRule="auto"/>
    </w:pPr>
    <w:rPr>
      <w:rFonts w:ascii="Swis721 Lt BT" w:hAnsi="Swis721 Lt BT"/>
      <w:b/>
      <w:sz w:val="20"/>
      <w:lang w:eastAsia="en-US"/>
    </w:rPr>
  </w:style>
  <w:style w:type="paragraph" w:customStyle="1" w:styleId="BalloonText1">
    <w:name w:val="Balloon Text1"/>
    <w:basedOn w:val="Normal"/>
    <w:semiHidden/>
    <w:rsid w:val="0029639D"/>
    <w:pPr>
      <w:spacing w:before="100" w:beforeAutospacing="1" w:after="0"/>
      <w:jc w:val="left"/>
    </w:pPr>
    <w:rPr>
      <w:rFonts w:ascii="Tahoma" w:hAnsi="Tahoma" w:cs="Tahoma"/>
      <w:sz w:val="16"/>
      <w:szCs w:val="16"/>
      <w:lang w:eastAsia="en-US"/>
    </w:rPr>
  </w:style>
  <w:style w:type="character" w:customStyle="1" w:styleId="Ttulo1Char">
    <w:name w:val="Título 1 Char"/>
    <w:aliases w:val="h1 Char,CapituloTitulo Char"/>
    <w:link w:val="Ttulo1"/>
    <w:rsid w:val="00355450"/>
    <w:rPr>
      <w:rFonts w:ascii="Arial" w:hAnsi="Arial"/>
      <w:b/>
      <w:caps/>
      <w:shadow/>
      <w:kern w:val="28"/>
      <w:sz w:val="28"/>
      <w:lang w:val="pt-BR" w:eastAsia="pt-BR" w:bidi="ar-SA"/>
    </w:rPr>
  </w:style>
  <w:style w:type="paragraph" w:customStyle="1" w:styleId="Tabletext">
    <w:name w:val="Tabletext"/>
    <w:basedOn w:val="Normal"/>
    <w:rsid w:val="0036558A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character" w:customStyle="1" w:styleId="RodapChar">
    <w:name w:val="Rodapé Char"/>
    <w:link w:val="Rodap"/>
    <w:uiPriority w:val="99"/>
    <w:rsid w:val="003451D2"/>
    <w:rPr>
      <w:rFonts w:ascii="Arial" w:hAnsi="Arial"/>
      <w:sz w:val="16"/>
    </w:rPr>
  </w:style>
  <w:style w:type="paragraph" w:customStyle="1" w:styleId="EstiloJustificadoPrimeiralinha063cm">
    <w:name w:val="Estilo Justificado Primeira linha:  063 cm"/>
    <w:basedOn w:val="Normal"/>
    <w:rsid w:val="00FD7E35"/>
    <w:pPr>
      <w:suppressAutoHyphens/>
      <w:spacing w:before="120" w:after="0"/>
      <w:ind w:firstLine="357"/>
    </w:pPr>
    <w:rPr>
      <w:rFonts w:ascii="Verdana" w:hAnsi="Verdana"/>
      <w:sz w:val="20"/>
      <w:lang w:eastAsia="ar-SA"/>
    </w:rPr>
  </w:style>
  <w:style w:type="table" w:styleId="Tabelacomgrade">
    <w:name w:val="Table Grid"/>
    <w:basedOn w:val="Tabelanormal"/>
    <w:rsid w:val="00FD7E35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nhideWhenUsed/>
    <w:qFormat/>
    <w:rsid w:val="00205ED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_10_lele@hot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tos\spi\development\process\templates\TEMPLATE-Documento%20De%20Aceite_00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TEMPLATE-Documento De Aceite_00</Template>
  <TotalTime>47</TotalTime>
  <Pages>1</Pages>
  <Words>610</Words>
  <Characters>3295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 Introdução</vt:lpstr>
      <vt:lpstr>1 Introdução</vt:lpstr>
    </vt:vector>
  </TitlesOfParts>
  <Company>CESAR</Company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heron</dc:creator>
  <cp:keywords/>
  <cp:lastModifiedBy>Letícia Souza Guedes</cp:lastModifiedBy>
  <cp:revision>4</cp:revision>
  <cp:lastPrinted>2004-04-20T13:10:00Z</cp:lastPrinted>
  <dcterms:created xsi:type="dcterms:W3CDTF">2016-06-16T19:10:00Z</dcterms:created>
  <dcterms:modified xsi:type="dcterms:W3CDTF">2016-06-24T05:16:00Z</dcterms:modified>
</cp:coreProperties>
</file>